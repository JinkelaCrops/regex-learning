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6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drawing>
          <wp:inline distT="0" distB="0" distL="0" distR="0">
            <wp:extent cx="3208593" cy="26231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593" cy="2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20" w:lineRule="exact"/>
        <w:ind w:left="15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10.5pt;height:.5pt;mso-position-horizontal-relative:char;mso-position-vertical-relative:line" coordorigin="0,0" coordsize="10210,10">
            <v:group style="position:absolute;left:5;top:5;width:10200;height:2" coordorigin="5,5" coordsize="10200,2">
              <v:shape style="position:absolute;left:5;top:5;width:10200;height:2" coordorigin="5,5" coordsize="10200,0" path="m5,5l10205,5e" filled="false" stroked="true" strokeweight=".479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330" w:lineRule="exact" w:before="6"/>
        <w:ind w:left="159" w:right="0" w:hanging="48"/>
        <w:jc w:val="left"/>
      </w:pP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spacing w:val="-5"/>
          <w:shd w:fill="FFFF00" w:color="auto" w:val="clear"/>
        </w:rPr>
        <w:t> </w:t>
      </w:r>
      <w:r>
        <w:rPr>
          <w:shd w:fill="FFFF00" w:color="auto" w:val="clear"/>
        </w:rPr>
        <w:t>通配符是</w:t>
      </w:r>
      <w:r>
        <w:rPr/>
        <w:t>指按照一定的模式匹配一个或多个真正的字符，比如</w:t>
      </w:r>
      <w:r>
        <w:rPr>
          <w:rFonts w:ascii="Consolas" w:hAnsi="Consolas" w:cs="Consolas" w:eastAsia="Consolas" w:hint="default"/>
          <w:color w:val="6A5B3D"/>
        </w:rPr>
        <w:t>Notep?d</w:t>
      </w:r>
      <w:r>
        <w:rPr/>
        <w:t>可以对应</w:t>
      </w:r>
      <w:r>
        <w:rPr>
          <w:rFonts w:ascii="Consolas" w:hAnsi="Consolas" w:cs="Consolas" w:eastAsia="Consolas" w:hint="default"/>
          <w:color w:val="6A5B3D"/>
        </w:rPr>
        <w:t>Notepad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Noteped</w:t>
      </w:r>
      <w:r>
        <w:rPr/>
        <w:t>，是一种模 </w:t>
      </w:r>
      <w:r>
        <w:rPr>
          <w:spacing w:val="-1"/>
        </w:rPr>
        <w:t>糊检索的方式。在</w:t>
      </w:r>
      <w:r>
        <w:rPr>
          <w:rFonts w:ascii="Segoe UI" w:hAnsi="Segoe UI" w:cs="Segoe UI" w:eastAsia="Segoe UI" w:hint="default"/>
          <w:spacing w:val="-1"/>
        </w:rPr>
        <w:t>Linux</w:t>
      </w:r>
      <w:r>
        <w:rPr>
          <w:spacing w:val="-1"/>
        </w:rPr>
        <w:t>和类</w:t>
      </w:r>
      <w:r>
        <w:rPr>
          <w:rFonts w:ascii="Segoe UI" w:hAnsi="Segoe UI" w:cs="Segoe UI" w:eastAsia="Segoe UI" w:hint="default"/>
          <w:spacing w:val="-1"/>
        </w:rPr>
        <w:t>Unix</w:t>
      </w:r>
      <w:r>
        <w:rPr>
          <w:spacing w:val="-1"/>
        </w:rPr>
        <w:t>系统中的</w:t>
      </w:r>
      <w:r>
        <w:rPr>
          <w:rFonts w:ascii="Segoe UI" w:hAnsi="Segoe UI" w:cs="Segoe UI" w:eastAsia="Segoe UI" w:hint="default"/>
          <w:spacing w:val="-1"/>
        </w:rPr>
        <w:t>Shell</w:t>
      </w:r>
      <w:r>
        <w:rPr>
          <w:spacing w:val="-1"/>
        </w:rPr>
        <w:t>命令行中，通配符被广泛使用。与简单的通配符不同，正则表达</w:t>
      </w:r>
      <w:r>
        <w:rPr/>
        <w:t> 式要强大的多。正则表达式于</w:t>
      </w:r>
      <w:r>
        <w:rPr>
          <w:rFonts w:ascii="Segoe UI" w:hAnsi="Segoe UI" w:cs="Segoe UI" w:eastAsia="Segoe UI" w:hint="default"/>
        </w:rPr>
        <w:t>1960s</w:t>
      </w:r>
      <w:r>
        <w:rPr/>
        <w:t>由</w:t>
      </w:r>
      <w:r>
        <w:rPr>
          <w:rFonts w:ascii="Segoe UI" w:hAnsi="Segoe UI" w:cs="Segoe UI" w:eastAsia="Segoe UI" w:hint="default"/>
        </w:rPr>
        <w:t>Thompson</w:t>
      </w:r>
      <w:r>
        <w:rPr/>
        <w:t>引入</w:t>
      </w:r>
      <w:r>
        <w:rPr>
          <w:rFonts w:ascii="Segoe UI" w:hAnsi="Segoe UI" w:cs="Segoe UI" w:eastAsia="Segoe UI" w:hint="default"/>
        </w:rPr>
        <w:t>Unix</w:t>
      </w:r>
      <w:r>
        <w:rPr/>
        <w:t>系统的标准文本编辑器，自此以后正则表达式被广泛 地应用于各种</w:t>
      </w:r>
      <w:r>
        <w:rPr>
          <w:rFonts w:ascii="Segoe UI" w:hAnsi="Segoe UI" w:cs="Segoe UI" w:eastAsia="Segoe UI" w:hint="default"/>
        </w:rPr>
        <w:t>Unix</w:t>
      </w:r>
      <w:r>
        <w:rPr/>
        <w:t>或类</w:t>
      </w:r>
      <w:r>
        <w:rPr>
          <w:rFonts w:ascii="Segoe UI" w:hAnsi="Segoe UI" w:cs="Segoe UI" w:eastAsia="Segoe UI" w:hint="default"/>
        </w:rPr>
        <w:t>Unix</w:t>
      </w:r>
      <w:r>
        <w:rPr/>
        <w:t>系统的工具中。正则表达式遵循一定的规范，最著名的是从</w:t>
      </w:r>
      <w:r>
        <w:rPr>
          <w:rFonts w:ascii="Segoe UI" w:hAnsi="Segoe UI" w:cs="Segoe UI" w:eastAsia="Segoe UI" w:hint="default"/>
        </w:rPr>
        <w:t>Perl</w:t>
      </w:r>
      <w:r>
        <w:rPr/>
        <w:t>衍生出来的 </w:t>
      </w:r>
      <w:r>
        <w:rPr>
          <w:rFonts w:ascii="Segoe UI" w:hAnsi="Segoe UI" w:cs="Segoe UI" w:eastAsia="Segoe UI" w:hint="default"/>
        </w:rPr>
        <w:t>PCRE</w:t>
      </w:r>
      <w:r>
        <w:rPr/>
        <w:t>（</w:t>
      </w:r>
      <w:r>
        <w:rPr>
          <w:rFonts w:ascii="Segoe UI" w:hAnsi="Segoe UI" w:cs="Segoe UI" w:eastAsia="Segoe UI" w:hint="default"/>
        </w:rPr>
        <w:t>Per Compatible Regular Expression</w:t>
      </w:r>
      <w:r>
        <w:rPr/>
        <w:t>）规范和</w:t>
      </w:r>
      <w:r>
        <w:rPr>
          <w:rFonts w:ascii="Segoe UI" w:hAnsi="Segoe UI" w:cs="Segoe UI" w:eastAsia="Segoe UI" w:hint="default"/>
        </w:rPr>
        <w:t>POSIX</w:t>
      </w:r>
      <w:r>
        <w:rPr/>
        <w:t>（</w:t>
      </w:r>
      <w:r>
        <w:rPr>
          <w:rFonts w:ascii="Segoe UI" w:hAnsi="Segoe UI" w:cs="Segoe UI" w:eastAsia="Segoe UI" w:hint="default"/>
        </w:rPr>
        <w:t>Portable Operating System Interface for Unix</w:t>
      </w:r>
      <w:r>
        <w:rPr/>
        <w:t>）规 范定义的正则规范。目前，各个编程语言都或多或少地支持一定的程度的</w:t>
      </w:r>
      <w:r>
        <w:rPr>
          <w:shd w:fill="FFFF00" w:color="auto" w:val="clear"/>
        </w:rPr>
        <w:t>正则表达式，</w:t>
      </w:r>
      <w:r>
        <w:rPr/>
        <w:t>但是也有一些自己特有 </w:t>
      </w:r>
      <w:r>
        <w:rPr/>
        <w:t>的不同之处。</w:t>
      </w:r>
    </w:p>
    <w:p>
      <w:pPr>
        <w:spacing w:line="240" w:lineRule="auto" w:before="9" w:after="0"/>
        <w:ind w:right="0"/>
        <w:rPr>
          <w:rFonts w:ascii="微软雅黑" w:hAnsi="微软雅黑" w:cs="微软雅黑" w:eastAsia="微软雅黑" w:hint="default"/>
          <w:sz w:val="21"/>
          <w:szCs w:val="21"/>
        </w:rPr>
      </w:pPr>
    </w:p>
    <w:p>
      <w:pPr>
        <w:spacing w:line="240" w:lineRule="auto"/>
        <w:ind w:left="19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sz w:val="20"/>
          <w:szCs w:val="20"/>
        </w:rPr>
        <w:pict>
          <v:group style="width:82.15pt;height:20.350pt;mso-position-horizontal-relative:char;mso-position-vertical-relative:line" coordorigin="0,0" coordsize="1643,407">
            <v:group style="position:absolute;left:0;top:0;width:1643;height:407" coordorigin="0,0" coordsize="1643,407">
              <v:shape style="position:absolute;left:0;top:0;width:1643;height:407" coordorigin="0,0" coordsize="1643,407" path="m36,356l40,370,42,383,44,395,110,397,130,397,158,393,179,381,193,361,124,361,102,361,80,360,58,359,36,356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205,19l0,19,0,50,172,50,172,119,24,119,0,244,174,244,172,268,163,338,124,361,193,361,205,284,210,214,40,214,52,149,205,149,205,19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205,149l172,149,172,164,205,164,205,149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343,2l308,2,308,404,343,404,343,2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536,6l510,25,526,37,542,53,559,74,575,98,546,183,506,255,456,315,395,364,404,373,413,383,420,394,480,344,529,285,568,218,598,140,632,140,611,98,585,57,560,26,536,6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632,140l598,140,601,149,605,158,610,167,648,245,689,309,731,357,775,391,804,355,760,329,717,286,677,227,637,151,632,140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870,82l838,82,838,403,870,403,870,82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073,370l1076,383,1079,394,1080,402,1096,403,1113,403,1147,403,1171,400,1188,388,1197,372,1139,372,1123,372,1106,371,1073,370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201,26l966,26,966,58,1169,58,1169,340,1167,354,1161,364,1152,370,1139,372,1197,372,1198,370,1198,370,1201,343,1201,26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105,130l931,130,931,317,961,317,961,294,1105,294,1105,263,961,263,961,160,1105,160,1105,130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105,160l1076,160,1076,263,1105,263,1105,160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882,0l858,22,870,34,883,48,897,65,914,84,941,60,924,42,908,26,882,0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296,244l1267,244,1265,283,1258,317,1248,346,1235,368,1240,378,1245,388,1249,398,1253,407,1263,390,1272,370,1279,349,1285,326,1319,326,1309,316,1300,305,1291,292,1293,280,1294,268,1295,256,1296,244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319,326l1285,326,1310,354,1377,386,1457,393,1505,394,1563,394,1631,392,1636,380,1639,370,1641,364,1511,364,1461,364,1403,362,1387,359,1371,355,1357,350,1357,336,1331,336,1320,327,1319,326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643,360l1572,363,1511,364,1641,364,1643,360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542,139l1514,139,1514,191,1513,218,1493,282,1439,322,1412,332,1421,341,1428,349,1435,356,1463,344,1486,330,1504,313,1518,294,1520,292,1522,289,1524,286,1569,286,1563,281,1534,259,1537,244,1540,228,1541,210,1542,191,1542,139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569,286l1524,286,1547,303,1568,321,1587,337,1604,353,1626,331,1609,317,1588,301,1569,286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357,224l1331,224,1331,336,1357,336,1357,294,1423,294,1423,268,1357,268,1357,224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613,95l1444,95,1444,269,1470,269,1470,122,1613,122,1613,95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613,122l1585,122,1585,269,1613,269,1613,122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428,197l1238,197,1238,224,1428,224,1428,197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409,19l1264,19,1264,176,1291,176,1291,164,1409,164,1409,139,1291,139,1291,103,1409,103,1409,79,1291,79,1291,43,1409,43,1409,19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409,164l1381,164,1381,176,1409,176,1409,164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409,103l1381,103,1381,139,1409,139,1409,103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541,48l1510,48,1508,60,1507,71,1505,83,1502,95,1532,95,1536,71,1538,60,1541,48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409,43l1381,43,1381,79,1409,79,1409,43xe" filled="true" fillcolor="#000000" stroked="false">
                <v:path arrowok="t"/>
                <v:fill type="solid"/>
              </v:shape>
              <v:shape style="position:absolute;left:0;top:0;width:1643;height:407" coordorigin="0,0" coordsize="1643,407" path="m1634,22l1428,22,1428,48,1634,48,1634,22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0"/>
          <w:szCs w:val="20"/>
        </w:rPr>
      </w:r>
    </w:p>
    <w:p>
      <w:pPr>
        <w:spacing w:line="240" w:lineRule="auto" w:before="2"/>
        <w:ind w:right="0"/>
        <w:rPr>
          <w:rFonts w:ascii="微软雅黑" w:hAnsi="微软雅黑" w:cs="微软雅黑" w:eastAsia="微软雅黑" w:hint="default"/>
          <w:sz w:val="7"/>
          <w:szCs w:val="7"/>
        </w:rPr>
      </w:pPr>
    </w:p>
    <w:p>
      <w:pPr>
        <w:spacing w:line="20" w:lineRule="exact"/>
        <w:ind w:left="15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510.5pt;height:.5pt;mso-position-horizontal-relative:char;mso-position-vertical-relative:line" coordorigin="0,0" coordsize="10210,10">
            <v:group style="position:absolute;left:5;top:5;width:10200;height:2" coordorigin="5,5" coordsize="10200,2">
              <v:shape style="position:absolute;left:5;top:5;width:10200;height:2" coordorigin="5,5" coordsize="10200,0" path="m5,5l10205,5e" filled="false" stroked="true" strokeweight=".48004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spacing w:line="240" w:lineRule="auto" w:before="11"/>
        <w:ind w:right="0"/>
        <w:rPr>
          <w:rFonts w:ascii="微软雅黑" w:hAnsi="微软雅黑" w:cs="微软雅黑" w:eastAsia="微软雅黑" w:hint="default"/>
          <w:sz w:val="14"/>
          <w:szCs w:val="14"/>
        </w:rPr>
      </w:pPr>
    </w:p>
    <w:p>
      <w:pPr>
        <w:pStyle w:val="BodyText"/>
        <w:spacing w:line="330" w:lineRule="exact" w:before="5"/>
        <w:ind w:left="160" w:right="239" w:hanging="48"/>
        <w:jc w:val="both"/>
      </w:pP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spacing w:val="-5"/>
          <w:shd w:fill="FFFF00" w:color="auto" w:val="clear"/>
        </w:rPr>
        <w:t> </w:t>
      </w:r>
      <w:r>
        <w:rPr>
          <w:shd w:fill="FFFF00" w:color="auto" w:val="clear"/>
        </w:rPr>
        <w:t>正则表达式是处理文本和字符串的利器。</w:t>
      </w:r>
      <w:r>
        <w:rPr/>
        <w:t>假设你想检查一个</w:t>
      </w:r>
      <w:r>
        <w:rPr>
          <w:shd w:fill="FFFF00" w:color="auto" w:val="clear"/>
        </w:rPr>
        <w:t>邮箱地址</w:t>
      </w:r>
      <w:r>
        <w:rPr/>
        <w:t>是否合法，如果不用正则表达式，请问你</w:t>
      </w:r>
      <w:r>
        <w:rPr/>
        <w:t> 会用什么来处理呢？自己编写一段复杂的字符串匹配的代码吗？利用正则表达式，我们可以使用一句不太长的 字符，完成一个很复杂的功能。但是，过长的正则表达式晦涩难懂，即使写出这些正则表达式，过段时间后也 不见得能够解释清楚。</w:t>
      </w:r>
    </w:p>
    <w:p>
      <w:pPr>
        <w:spacing w:line="240" w:lineRule="auto" w:before="3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left="160" w:right="239" w:hanging="48"/>
        <w:jc w:val="both"/>
      </w:pP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spacing w:val="-5"/>
          <w:shd w:fill="FFFF00" w:color="auto" w:val="clear"/>
        </w:rPr>
        <w:t> </w:t>
      </w:r>
      <w:r>
        <w:rPr>
          <w:shd w:fill="FFFF00" w:color="auto" w:val="clear"/>
        </w:rPr>
        <w:t>带着问题学习，能够有效地增加高级知识，更有针对性，学习效</w:t>
      </w:r>
      <w:r>
        <w:rPr/>
        <w:t>果会更好。为了完成下面的讲述，我们先来看</w:t>
      </w:r>
      <w:r>
        <w:rPr/>
        <w:t> 几个问题。</w:t>
      </w:r>
    </w:p>
    <w:p>
      <w:pPr>
        <w:pStyle w:val="BodyText"/>
        <w:spacing w:line="240" w:lineRule="auto" w:before="166"/>
        <w:ind w:left="160" w:right="0"/>
        <w:jc w:val="both"/>
      </w:pPr>
      <w:r>
        <w:rPr/>
        <w:t>我们使用的文本是医疗领域的</w:t>
      </w:r>
      <w:r>
        <w:rPr>
          <w:rFonts w:ascii="Segoe UI" w:hAnsi="Segoe UI" w:cs="Segoe UI" w:eastAsia="Segoe UI" w:hint="default"/>
        </w:rPr>
      </w:r>
      <w:r>
        <w:rPr>
          <w:rFonts w:ascii="Segoe UI" w:hAnsi="Segoe UI" w:cs="Segoe UI" w:eastAsia="Segoe UI" w:hint="default"/>
          <w:shd w:fill="FFFF00" w:color="auto" w:val="clear"/>
        </w:rPr>
        <w:t>50000</w:t>
      </w:r>
      <w:r>
        <w:rPr>
          <w:shd w:fill="FFFF00" w:color="auto" w:val="clear"/>
        </w:rPr>
      </w:r>
      <w:r>
        <w:rPr>
          <w:shd w:fill="FFFF00" w:color="auto" w:val="clear"/>
        </w:rPr>
        <w:t>句</w:t>
      </w:r>
      <w:r>
        <w:rPr/>
        <w:t>中英双语句对，中间</w:t>
      </w:r>
      <w:r>
        <w:rPr>
          <w:shd w:fill="FFFF00" w:color="auto" w:val="clear"/>
        </w:rPr>
        <w:t>以空格分隔，</w:t>
      </w:r>
      <w:r>
        <w:rPr/>
        <w:t>有以下的整理任务。</w:t>
      </w:r>
    </w:p>
    <w:p>
      <w:pPr>
        <w:pStyle w:val="BodyText"/>
        <w:spacing w:line="240" w:lineRule="auto" w:before="177"/>
        <w:ind w:left="712" w:right="0"/>
        <w:jc w:val="left"/>
      </w:pPr>
      <w:r>
        <w:rPr/>
        <w:pict>
          <v:group style="position:absolute;margin-left:71.099998pt;margin-top:18.178755pt;width:4.650pt;height:4.650pt;mso-position-horizontal-relative:page;mso-position-vertical-relative:paragraph;z-index:1144" coordorigin="1422,364" coordsize="93,93">
            <v:shape style="position:absolute;left:1422;top:364;width:93;height:93" coordorigin="1422,364" coordsize="93,93" path="m1469,364l1451,367,1436,377,1426,392,1422,410,1426,428,1436,443,1451,452,1469,456,1487,452,1501,443,1511,428,1514,410,1511,392,1501,377,1487,367,1469,36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spacing w:val="-5"/>
          <w:shd w:fill="FFFF00" w:color="auto" w:val="clear"/>
        </w:rPr>
        <w:t> </w:t>
      </w:r>
      <w:r>
        <w:rPr>
          <w:shd w:fill="FFFF00" w:color="auto" w:val="clear"/>
        </w:rPr>
        <w:t>将中英文句对拆分</w:t>
      </w:r>
      <w:r>
        <w:rPr/>
      </w:r>
    </w:p>
    <w:p>
      <w:pPr>
        <w:spacing w:line="240" w:lineRule="auto" w:before="9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23" w:lineRule="exact"/>
        <w:ind w:left="160" w:right="0"/>
        <w:jc w:val="left"/>
      </w:pPr>
      <w:r>
        <w:rPr/>
        <w:t>如果</w:t>
      </w:r>
      <w:r>
        <w:rPr>
          <w:shd w:fill="FFFF00" w:color="auto" w:val="clear"/>
        </w:rPr>
        <w:t>中英文中间没有空格。</w:t>
      </w:r>
      <w:r>
        <w:rPr/>
      </w:r>
    </w:p>
    <w:p>
      <w:pPr>
        <w:pStyle w:val="BodyText"/>
        <w:spacing w:line="346" w:lineRule="exact" w:before="177"/>
        <w:ind w:left="712" w:right="0"/>
        <w:jc w:val="left"/>
      </w:pPr>
      <w:r>
        <w:rPr/>
        <w:pict>
          <v:group style="position:absolute;margin-left:71.099998pt;margin-top:18.176954pt;width:4.650pt;height:4.650pt;mso-position-horizontal-relative:page;mso-position-vertical-relative:paragraph;z-index:1168" coordorigin="1422,364" coordsize="93,93">
            <v:shape style="position:absolute;left:1422;top:364;width:93;height:93" coordorigin="1422,364" coordsize="93,93" path="m1469,364l1451,367,1436,377,1426,392,1422,410,1426,428,1436,443,1451,452,1469,456,1487,452,1501,443,1511,428,1514,410,1511,392,1501,377,1487,367,1469,36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spacing w:val="-5"/>
          <w:shd w:fill="FFFF00" w:color="auto" w:val="clear"/>
        </w:rPr>
        <w:t> </w:t>
      </w:r>
      <w:r>
        <w:rPr>
          <w:shd w:fill="FFFF00" w:color="auto" w:val="clear"/>
        </w:rPr>
        <w:t>将中英文句对拆分，</w:t>
      </w:r>
      <w:r>
        <w:rPr/>
        <w:t>拆分规则是</w:t>
      </w:r>
      <w:r>
        <w:rPr>
          <w:shd w:fill="FFFF00" w:color="auto" w:val="clear"/>
        </w:rPr>
        <w:t>英文中没有中文</w:t>
      </w:r>
      <w:r>
        <w:rPr/>
      </w:r>
    </w:p>
    <w:p>
      <w:pPr>
        <w:pStyle w:val="BodyText"/>
        <w:spacing w:line="346" w:lineRule="exact"/>
        <w:ind w:left="712" w:right="0"/>
        <w:jc w:val="left"/>
      </w:pPr>
      <w:r>
        <w:rPr/>
        <w:pict>
          <v:group style="position:absolute;margin-left:71.099998pt;margin-top:8.509454pt;width:4.650pt;height:4.650pt;mso-position-horizontal-relative:page;mso-position-vertical-relative:paragraph;z-index:1192" coordorigin="1422,170" coordsize="93,93">
            <v:shape style="position:absolute;left:1422;top:170;width:93;height:93" coordorigin="1422,170" coordsize="93,93" path="m1469,170l1451,174,1436,184,1426,199,1422,217,1426,235,1436,249,1451,259,1469,263,1487,259,1501,249,1511,235,1514,217,1511,199,1501,184,1487,174,1469,17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spacing w:val="-5"/>
          <w:shd w:fill="FFFF00" w:color="auto" w:val="clear"/>
        </w:rPr>
        <w:t> </w:t>
      </w:r>
      <w:r>
        <w:rPr>
          <w:shd w:fill="FFFF00" w:color="auto" w:val="clear"/>
        </w:rPr>
        <w:t>将中英文句对拆分，</w:t>
      </w:r>
      <w:r>
        <w:rPr/>
        <w:t>拆分规则</w:t>
      </w:r>
      <w:r>
        <w:rPr>
          <w:shd w:fill="FFFF00" w:color="auto" w:val="clear"/>
        </w:rPr>
        <w:t>是中文中没有英文</w:t>
      </w:r>
      <w:r>
        <w:rPr/>
      </w:r>
    </w:p>
    <w:p>
      <w:pPr>
        <w:spacing w:line="240" w:lineRule="auto" w:before="9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23" w:lineRule="exact"/>
        <w:ind w:left="160" w:right="0"/>
        <w:jc w:val="left"/>
      </w:pPr>
      <w:r>
        <w:rPr/>
        <w:t>拆分以后的</w:t>
      </w:r>
      <w:r>
        <w:rPr>
          <w:shd w:fill="FFFF00" w:color="auto" w:val="clear"/>
        </w:rPr>
        <w:t>中英文句对以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" |||</w:t>
      </w:r>
      <w:r>
        <w:rPr>
          <w:rFonts w:ascii="Consolas" w:hAnsi="Consolas" w:cs="Consolas" w:eastAsia="Consolas" w:hint="default"/>
          <w:color w:val="6A5B3D"/>
          <w:spacing w:val="-2"/>
          <w:shd w:fill="FFFF00" w:color="auto" w:val="clear"/>
        </w:rPr>
        <w:t> 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"</w:t>
      </w:r>
      <w:r>
        <w:rPr>
          <w:shd w:fill="FFFF00" w:color="auto" w:val="clear"/>
        </w:rPr>
        <w:t>分</w:t>
      </w:r>
      <w:r>
        <w:rPr/>
        <w:t>隔。想象一下我们有以下的检索任务：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left="760" w:right="5920"/>
        <w:jc w:val="left"/>
      </w:pPr>
      <w:r>
        <w:rPr/>
        <w:pict>
          <v:group style="position:absolute;margin-left:71.099998pt;margin-top:7.140306pt;width:4.650pt;height:4.650pt;mso-position-horizontal-relative:page;mso-position-vertical-relative:paragraph;z-index:1216" coordorigin="1422,143" coordsize="93,93">
            <v:shape style="position:absolute;left:1422;top:143;width:93;height:93" coordorigin="1422,143" coordsize="93,93" path="m1469,143l1451,146,1436,156,1426,171,1422,190,1426,207,1436,222,1451,232,1469,235,1487,232,1501,222,1511,207,1514,190,1511,171,1501,156,1487,146,1469,1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1.099998pt;margin-top:23.640306pt;width:4.650pt;height:4.650pt;mso-position-horizontal-relative:page;mso-position-vertical-relative:paragraph;z-index:1240" coordorigin="1422,473" coordsize="93,93">
            <v:shape style="position:absolute;left:1422;top:473;width:93;height:93" coordorigin="1422,473" coordsize="93,93" path="m1469,473l1451,476,1436,486,1426,501,1422,520,1426,537,1436,552,1451,562,1469,565,1487,562,1501,552,1511,537,1514,520,1511,501,1501,486,1487,476,1469,4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1.099998pt;margin-top:40.140305pt;width:4.650pt;height:4.650pt;mso-position-horizontal-relative:page;mso-position-vertical-relative:paragraph;z-index:1264" coordorigin="1422,803" coordsize="93,93">
            <v:shape style="position:absolute;left:1422;top:803;width:93;height:93" coordorigin="1422,803" coordsize="93,93" path="m1469,803l1451,806,1436,816,1426,831,1422,850,1426,867,1436,882,1451,892,1469,895,1487,892,1501,882,1511,867,1514,850,1511,831,1501,816,1487,806,1469,8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数字，包括整数和小数 英文缩写，骆驼拼写等特殊单词 带有连字符的英文单词，包括化合物名字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pStyle w:val="BodyText"/>
        <w:spacing w:line="323" w:lineRule="exact"/>
        <w:ind w:left="160" w:right="0"/>
        <w:jc w:val="left"/>
      </w:pPr>
      <w:r>
        <w:rPr/>
        <w:t>如果搞懂了以上的集个案例，那我们也就入门了通配符和正则表达式。</w:t>
      </w:r>
    </w:p>
    <w:p>
      <w:pPr>
        <w:spacing w:line="240" w:lineRule="auto" w:before="2" w:after="0"/>
        <w:ind w:right="0"/>
        <w:rPr>
          <w:rFonts w:ascii="微软雅黑" w:hAnsi="微软雅黑" w:cs="微软雅黑" w:eastAsia="微软雅黑" w:hint="default"/>
          <w:sz w:val="22"/>
          <w:szCs w:val="22"/>
        </w:rPr>
      </w:pPr>
    </w:p>
    <w:p>
      <w:pPr>
        <w:spacing w:line="240" w:lineRule="auto"/>
        <w:ind w:left="164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sz w:val="20"/>
          <w:szCs w:val="20"/>
        </w:rPr>
        <w:drawing>
          <wp:inline distT="0" distB="0" distL="0" distR="0">
            <wp:extent cx="1951665" cy="25669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665" cy="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 w:hint="default"/>
          <w:sz w:val="20"/>
          <w:szCs w:val="20"/>
        </w:rPr>
      </w:r>
    </w:p>
    <w:p>
      <w:pPr>
        <w:spacing w:line="240" w:lineRule="auto" w:before="12"/>
        <w:ind w:right="0"/>
        <w:rPr>
          <w:rFonts w:ascii="微软雅黑" w:hAnsi="微软雅黑" w:cs="微软雅黑" w:eastAsia="微软雅黑" w:hint="default"/>
          <w:sz w:val="8"/>
          <w:szCs w:val="8"/>
        </w:rPr>
      </w:pPr>
    </w:p>
    <w:p>
      <w:pPr>
        <w:spacing w:line="20" w:lineRule="exact"/>
        <w:ind w:left="15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510.5pt;height:.5pt;mso-position-horizontal-relative:char;mso-position-vertical-relative:line" coordorigin="0,0" coordsize="10210,10">
            <v:group style="position:absolute;left:5;top:5;width:10200;height:2" coordorigin="5,5" coordsize="10200,2">
              <v:shape style="position:absolute;left:5;top:5;width:10200;height:2" coordorigin="5,5" coordsize="10200,0" path="m5,5l10205,5e" filled="false" stroked="true" strokeweight=".4799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spacing w:line="240" w:lineRule="auto" w:before="8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240" w:lineRule="auto"/>
        <w:ind w:left="160" w:right="0"/>
        <w:jc w:val="left"/>
      </w:pPr>
      <w:r>
        <w:rPr>
          <w:rFonts w:ascii="Segoe UI" w:hAnsi="Segoe UI" w:cs="Segoe UI" w:eastAsia="Segoe UI" w:hint="default"/>
        </w:rPr>
        <w:t>Word</w:t>
      </w:r>
      <w:r>
        <w:rPr/>
        <w:t>中的通配符在查找替换时很有用。</w:t>
      </w:r>
    </w:p>
    <w:p>
      <w:pPr>
        <w:spacing w:line="240" w:lineRule="auto" w:before="7" w:after="0"/>
        <w:ind w:right="0"/>
        <w:rPr>
          <w:rFonts w:ascii="微软雅黑" w:hAnsi="微软雅黑" w:cs="微软雅黑" w:eastAsia="微软雅黑" w:hint="default"/>
          <w:sz w:val="18"/>
          <w:szCs w:val="18"/>
        </w:rPr>
      </w:pPr>
    </w:p>
    <w:p>
      <w:pPr>
        <w:spacing w:line="303" w:lineRule="exact"/>
        <w:ind w:left="163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  <w:pict>
          <v:group style="width:62.6pt;height:15.2pt;mso-position-horizontal-relative:char;mso-position-vertical-relative:line" coordorigin="0,0" coordsize="1252,304">
            <v:group style="position:absolute;left:0;top:0;width:1252;height:304" coordorigin="0,0" coordsize="1252,304">
              <v:shape style="position:absolute;left:0;top:0;width:1252;height:304" coordorigin="0,0" coordsize="1252,304" path="m284,268l22,268,22,287,284,287,284,26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64,235l142,235,142,268,164,268,164,235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0,176l82,176,64,194,44,209,23,223,0,235,7,242,12,248,16,254,29,246,42,237,55,228,67,218,284,218,283,218,279,216,71,216,81,207,91,197,100,187,110,17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84,218l238,218,250,227,263,235,276,243,290,251,294,244,300,236,307,228,284,21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38,218l67,218,67,235,238,235,238,21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64,186l142,186,142,216,164,216,164,18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22,176l194,176,204,187,214,197,225,207,235,216,279,216,261,206,240,192,222,17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304,156l4,156,4,176,304,176,304,15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,53l65,53,65,156,88,156,88,134,242,134,242,115,88,115,88,94,242,94,242,74,88,74,88,53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42,134l220,134,220,156,242,156,242,134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42,94l220,94,220,115,242,115,242,94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42,53l220,53,220,74,242,74,242,53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94,34l13,34,13,53,294,53,294,34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,0l65,0,65,34,88,34,88,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42,0l220,0,220,34,242,34,242,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480,241l456,241,456,304,480,304,480,241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490,78l446,78,422,117,392,156,357,193,316,229,322,234,328,241,336,248,374,212,406,175,434,136,456,97,501,97,490,7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501,97l480,97,504,140,532,179,564,214,599,245,607,235,614,228,620,223,581,194,546,160,516,121,501,97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551,220l383,220,383,241,551,241,551,22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480,97l456,97,456,220,480,220,480,97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614,55l323,55,323,78,614,78,614,55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480,0l456,0,456,55,480,55,480,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2,155l860,155,849,193,830,228,804,260,772,287,778,292,833,260,865,210,886,210,886,182,876,182,878,174,881,164,882,155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10,130l671,130,671,302,691,302,691,136,715,136,710,13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6,210l865,210,865,264,867,277,872,287,879,293,890,295,919,295,928,288,931,274,889,274,886,269,886,21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03,18l727,18,727,241,724,251,718,258,736,278,742,271,746,266,751,264,762,256,773,248,787,239,748,239,748,163,803,163,803,144,748,144,748,101,803,101,803,82,748,82,748,37,803,37,803,1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916,221l916,224,916,239,916,245,915,254,913,262,911,270,907,274,931,274,933,264,935,253,936,242,937,228,930,227,924,224,916,221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14,236l791,236,796,246,798,252,816,240,814,23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86,186l768,196,772,202,776,209,781,217,769,226,757,233,748,239,787,239,791,236,814,236,808,224,800,209,793,197,786,18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691,84l668,84,661,114,651,143,641,169,630,194,632,204,636,212,638,221,647,202,656,181,663,157,671,130,710,130,707,126,691,126,691,84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03,163l784,163,784,174,803,174,803,163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15,136l691,136,698,143,704,152,710,161,725,149,719,140,715,13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45,53l826,53,817,155,928,155,928,136,838,136,845,53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03,101l784,101,784,144,803,144,803,101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9,38l869,38,869,67,868,93,866,116,864,136,886,136,887,116,889,92,889,67,889,3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00,119l691,126,707,126,700,119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20,66l634,66,634,84,720,84,720,6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03,37l784,37,784,82,803,82,803,37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691,0l671,0,671,66,691,66,691,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926,18l817,18,817,38,926,38,926,1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048,198l1024,198,1024,253,1026,272,1034,285,1047,293,1064,295,1133,295,1149,293,1162,287,1171,277,1172,274,1055,274,1048,266,1048,19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976,199l969,220,962,241,954,260,946,278,954,282,961,286,967,288,975,271,983,252,990,231,998,208,976,199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59,220l1145,274,1172,274,1176,264,1178,257,1181,245,1183,229,1174,226,1165,222,1159,22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99,192l1181,205,1195,224,1209,241,1221,258,1231,272,1252,257,1238,240,1225,223,1199,192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081,172l1064,186,1078,199,1091,213,1103,226,1115,240,1133,222,1110,199,1097,186,1081,172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83,122l1002,122,1002,144,1156,144,1148,158,1140,171,1132,183,1124,194,1139,199,1183,143,1183,122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17,1l1090,1,1062,31,1028,58,989,82,946,103,950,110,954,118,959,125,1003,101,1041,77,1072,52,1098,26,1129,26,1111,10,1114,7,1115,4,1117,1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29,26l1098,26,1128,55,1161,80,1197,102,1236,121,1240,114,1244,106,1252,97,1212,82,1176,62,1142,38,1129,2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086,60l1069,73,1078,85,1087,97,1095,107,1102,118,1121,103,1113,92,1104,81,1095,71,1086,60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</w:r>
    </w:p>
    <w:p>
      <w:pPr>
        <w:spacing w:line="240" w:lineRule="auto" w:before="12"/>
        <w:ind w:right="0"/>
        <w:rPr>
          <w:rFonts w:ascii="微软雅黑" w:hAnsi="微软雅黑" w:cs="微软雅黑" w:eastAsia="微软雅黑" w:hint="default"/>
          <w:sz w:val="13"/>
          <w:szCs w:val="13"/>
        </w:rPr>
      </w:pPr>
    </w:p>
    <w:p>
      <w:pPr>
        <w:pStyle w:val="BodyText"/>
        <w:spacing w:line="240" w:lineRule="auto" w:before="43"/>
        <w:ind w:left="543" w:right="0"/>
        <w:jc w:val="left"/>
        <w:rPr>
          <w:rFonts w:ascii="Consolas" w:hAnsi="Consolas" w:cs="Consolas" w:eastAsia="Consolas" w:hint="default"/>
        </w:rPr>
      </w:pPr>
      <w:r>
        <w:rPr>
          <w:rFonts w:ascii="Segoe UI"/>
          <w:spacing w:val="-3"/>
        </w:rPr>
        <w:t>1. </w:t>
      </w:r>
      <w:r>
        <w:rPr>
          <w:rFonts w:ascii="Times New Roman"/>
          <w:color w:val="6A5B3D"/>
          <w:spacing w:val="-3"/>
        </w:rPr>
      </w:r>
      <w:r>
        <w:rPr>
          <w:rFonts w:ascii="Times New Roman"/>
          <w:color w:val="6A5B3D"/>
          <w:spacing w:val="-3"/>
          <w:shd w:fill="FFFF00" w:color="auto" w:val="clear"/>
        </w:rPr>
      </w:r>
      <w:r>
        <w:rPr>
          <w:rFonts w:ascii="Consolas"/>
          <w:color w:val="6A5B3D"/>
          <w:spacing w:val="3"/>
          <w:shd w:fill="FFFF00" w:color="auto" w:val="clear"/>
        </w:rPr>
        <w:t>?</w:t>
      </w:r>
      <w:r>
        <w:rPr>
          <w:rFonts w:ascii="Segoe UI"/>
          <w:spacing w:val="3"/>
          <w:shd w:fill="FFFF00" w:color="auto" w:val="clear"/>
        </w:rPr>
        <w:t>,</w:t>
      </w:r>
      <w:r>
        <w:rPr>
          <w:rFonts w:ascii="Segoe UI"/>
          <w:spacing w:val="-1"/>
          <w:shd w:fill="FFFF00" w:color="auto" w:val="clear"/>
        </w:rPr>
        <w:t> </w:t>
      </w:r>
      <w:r>
        <w:rPr>
          <w:rFonts w:ascii="Times New Roman"/>
          <w:color w:val="6A5B3D"/>
          <w:spacing w:val="-1"/>
          <w:shd w:fill="FFFF00" w:color="auto" w:val="clear"/>
        </w:rPr>
      </w:r>
      <w:r>
        <w:rPr>
          <w:rFonts w:ascii="Consolas"/>
          <w:color w:val="6A5B3D"/>
          <w:shd w:fill="FFFF00" w:color="auto" w:val="clear"/>
        </w:rPr>
        <w:t>*</w:t>
      </w:r>
      <w:r>
        <w:rPr>
          <w:rFonts w:ascii="Consolas"/>
          <w:color w:val="6A5B3D"/>
        </w:rPr>
      </w:r>
      <w:r>
        <w:rPr>
          <w:rFonts w:ascii="Consolas"/>
        </w:rPr>
      </w:r>
    </w:p>
    <w:p>
      <w:pPr>
        <w:spacing w:after="0" w:line="240" w:lineRule="auto"/>
        <w:jc w:val="left"/>
        <w:rPr>
          <w:rFonts w:ascii="Consolas" w:hAnsi="Consolas" w:cs="Consolas" w:eastAsia="Consolas" w:hint="default"/>
        </w:rPr>
        <w:sectPr>
          <w:type w:val="continuous"/>
          <w:pgSz w:w="12240" w:h="15840"/>
          <w:pgMar w:top="1080" w:bottom="280" w:left="860" w:right="900"/>
        </w:sectPr>
      </w:pPr>
    </w:p>
    <w:p>
      <w:pPr>
        <w:pStyle w:val="BodyText"/>
        <w:spacing w:line="305" w:lineRule="exact"/>
        <w:ind w:left="320" w:right="109"/>
        <w:jc w:val="left"/>
      </w:pPr>
      <w:r>
        <w:rPr>
          <w:rFonts w:ascii="Consolas" w:hAnsi="Consolas" w:cs="Consolas" w:eastAsia="Consolas" w:hint="default"/>
          <w:color w:val="6A5B3D"/>
        </w:rPr>
        <w:t>?</w:t>
      </w:r>
      <w:r>
        <w:rPr/>
        <w:t>代表</w:t>
      </w:r>
      <w:r>
        <w:rPr>
          <w:shd w:fill="FFFF00" w:color="auto" w:val="clear"/>
        </w:rPr>
        <w:t>一个单独的字符，</w:t>
      </w:r>
      <w:r>
        <w:rPr/>
        <w:t>例如</w:t>
      </w:r>
      <w:r>
        <w:rPr>
          <w:rFonts w:ascii="Consolas" w:hAnsi="Consolas" w:cs="Consolas" w:eastAsia="Consolas" w:hint="default"/>
          <w:color w:val="6A5B3D"/>
        </w:rPr>
        <w:t>s?t</w:t>
      </w:r>
      <w:r>
        <w:rPr/>
        <w:t>可以找到</w:t>
      </w:r>
      <w:r>
        <w:rPr>
          <w:rFonts w:ascii="Consolas" w:hAnsi="Consolas" w:cs="Consolas" w:eastAsia="Consolas" w:hint="default"/>
          <w:color w:val="6A5B3D"/>
        </w:rPr>
        <w:t>sat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sit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10"/>
        </w:rPr>
        <w:t> </w:t>
      </w:r>
      <w:r>
        <w:rPr>
          <w:rFonts w:ascii="Consolas" w:hAnsi="Consolas" w:cs="Consolas" w:eastAsia="Consolas" w:hint="default"/>
          <w:color w:val="6A5B3D"/>
        </w:rPr>
        <w:t>set</w:t>
      </w:r>
      <w:r>
        <w:rPr/>
        <w:t>等开头为</w:t>
      </w:r>
      <w:r>
        <w:rPr>
          <w:rFonts w:ascii="Consolas" w:hAnsi="Consolas" w:cs="Consolas" w:eastAsia="Consolas" w:hint="default"/>
          <w:color w:val="6A5B3D"/>
        </w:rPr>
        <w:t>s</w:t>
      </w:r>
      <w:r>
        <w:rPr/>
        <w:t>结尾为</w:t>
      </w:r>
      <w:r>
        <w:rPr>
          <w:rFonts w:ascii="Consolas" w:hAnsi="Consolas" w:cs="Consolas" w:eastAsia="Consolas" w:hint="default"/>
          <w:color w:val="6A5B3D"/>
        </w:rPr>
        <w:t>t</w:t>
      </w:r>
      <w:r>
        <w:rPr/>
        <w:t>的长度为</w:t>
      </w:r>
      <w:r>
        <w:rPr>
          <w:rFonts w:ascii="Segoe UI" w:hAnsi="Segoe UI" w:cs="Segoe UI" w:eastAsia="Segoe UI" w:hint="default"/>
        </w:rPr>
        <w:t>3</w:t>
      </w:r>
      <w:r>
        <w:rPr/>
        <w:t>的字符串</w:t>
      </w:r>
    </w:p>
    <w:p>
      <w:pPr>
        <w:pStyle w:val="BodyText"/>
        <w:spacing w:line="240" w:lineRule="auto" w:before="177"/>
        <w:ind w:left="319" w:right="109"/>
        <w:jc w:val="left"/>
      </w:pPr>
      <w:r>
        <w:rPr>
          <w:rFonts w:ascii="Consolas" w:hAnsi="Consolas" w:cs="Consolas" w:eastAsia="Consolas" w:hint="default"/>
          <w:color w:val="6A5B3D"/>
        </w:rPr>
        <w:t>*</w:t>
      </w:r>
      <w:r>
        <w:rPr/>
        <w:t>代表</w:t>
      </w:r>
      <w:r>
        <w:rPr>
          <w:shd w:fill="FFFF00" w:color="auto" w:val="clear"/>
        </w:rPr>
        <w:t>任意个数的字符，</w:t>
      </w:r>
      <w:r>
        <w:rPr/>
        <w:t>例如</w:t>
      </w:r>
      <w:r>
        <w:rPr>
          <w:rFonts w:ascii="Consolas" w:hAnsi="Consolas" w:cs="Consolas" w:eastAsia="Consolas" w:hint="default"/>
          <w:color w:val="6A5B3D"/>
        </w:rPr>
        <w:t>s*t</w:t>
      </w:r>
      <w:r>
        <w:rPr/>
        <w:t>可以找到</w:t>
      </w:r>
      <w:r>
        <w:rPr>
          <w:rFonts w:ascii="Consolas" w:hAnsi="Consolas" w:cs="Consolas" w:eastAsia="Consolas" w:hint="default"/>
          <w:color w:val="6A5B3D"/>
        </w:rPr>
        <w:t>st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sit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secret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serpent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sailing</w:t>
      </w:r>
      <w:r>
        <w:rPr>
          <w:rFonts w:ascii="Consolas" w:hAnsi="Consolas" w:cs="Consolas" w:eastAsia="Consolas" w:hint="default"/>
          <w:color w:val="6A5B3D"/>
          <w:spacing w:val="-18"/>
        </w:rPr>
        <w:t> </w:t>
      </w:r>
      <w:r>
        <w:rPr>
          <w:rFonts w:ascii="Consolas" w:hAnsi="Consolas" w:cs="Consolas" w:eastAsia="Consolas" w:hint="default"/>
          <w:color w:val="6A5B3D"/>
        </w:rPr>
        <w:t>boat</w:t>
      </w:r>
      <w:r>
        <w:rPr/>
        <w:t>等</w:t>
      </w:r>
    </w:p>
    <w:p>
      <w:pPr>
        <w:spacing w:line="240" w:lineRule="auto" w:before="7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240" w:lineRule="auto" w:before="43"/>
        <w:ind w:left="103" w:right="109"/>
        <w:jc w:val="left"/>
        <w:rPr>
          <w:rFonts w:ascii="Consolas" w:hAnsi="Consolas" w:cs="Consolas" w:eastAsia="Consolas" w:hint="default"/>
        </w:rPr>
      </w:pPr>
      <w:r>
        <w:rPr>
          <w:rFonts w:ascii="Segoe UI"/>
          <w:spacing w:val="3"/>
        </w:rPr>
        <w:t>2.</w:t>
      </w:r>
      <w:r>
        <w:rPr>
          <w:rFonts w:ascii="Segoe UI"/>
          <w:spacing w:val="-8"/>
        </w:rPr>
        <w:t> </w:t>
      </w:r>
      <w:r>
        <w:rPr>
          <w:rFonts w:ascii="Times New Roman"/>
          <w:color w:val="6A5B3D"/>
          <w:spacing w:val="-8"/>
        </w:rPr>
      </w:r>
      <w:r>
        <w:rPr>
          <w:rFonts w:ascii="Times New Roman"/>
          <w:color w:val="6A5B3D"/>
          <w:spacing w:val="-8"/>
          <w:shd w:fill="FFFF00" w:color="auto" w:val="clear"/>
        </w:rPr>
      </w:r>
      <w:r>
        <w:rPr>
          <w:rFonts w:ascii="Consolas"/>
          <w:color w:val="6A5B3D"/>
          <w:shd w:fill="FFFF00" w:color="auto" w:val="clear"/>
        </w:rPr>
        <w:t>@</w:t>
      </w:r>
      <w:r>
        <w:rPr>
          <w:rFonts w:ascii="Consolas"/>
          <w:color w:val="6A5B3D"/>
        </w:rPr>
      </w:r>
      <w:r>
        <w:rPr>
          <w:rFonts w:ascii="Consolas"/>
        </w:rPr>
      </w:r>
    </w:p>
    <w:p>
      <w:pPr>
        <w:pStyle w:val="BodyText"/>
        <w:spacing w:line="240" w:lineRule="auto" w:before="179"/>
        <w:ind w:left="319" w:right="109"/>
        <w:jc w:val="left"/>
      </w:pPr>
      <w:r>
        <w:rPr>
          <w:rFonts w:ascii="Consolas" w:hAnsi="Consolas" w:cs="Consolas" w:eastAsia="Consolas" w:hint="default"/>
          <w:color w:val="6A5B3D"/>
        </w:rPr>
        <w:t>@</w:t>
      </w:r>
      <w:r>
        <w:rPr/>
        <w:t>代表重复前一个字符一次或者多次，例如</w:t>
      </w:r>
      <w:r>
        <w:rPr>
          <w:rFonts w:ascii="Consolas" w:hAnsi="Consolas" w:cs="Consolas" w:eastAsia="Consolas" w:hint="default"/>
          <w:color w:val="6A5B3D"/>
        </w:rPr>
        <w:t>lo@t</w:t>
      </w:r>
      <w:r>
        <w:rPr/>
        <w:t>可以找到</w:t>
      </w:r>
      <w:r>
        <w:rPr>
          <w:rFonts w:ascii="Consolas" w:hAnsi="Consolas" w:cs="Consolas" w:eastAsia="Consolas" w:hint="default"/>
          <w:color w:val="6A5B3D"/>
        </w:rPr>
        <w:t>lot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loot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6"/>
        </w:rPr>
        <w:t> </w:t>
      </w:r>
      <w:r>
        <w:rPr/>
        <w:t>非贪婪</w:t>
      </w:r>
    </w:p>
    <w:p>
      <w:pPr>
        <w:spacing w:line="240" w:lineRule="auto" w:before="7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240" w:lineRule="auto" w:before="43"/>
        <w:ind w:left="103" w:right="109"/>
        <w:jc w:val="left"/>
        <w:rPr>
          <w:rFonts w:ascii="Consolas" w:hAnsi="Consolas" w:cs="Consolas" w:eastAsia="Consolas" w:hint="default"/>
        </w:rPr>
      </w:pPr>
      <w:r>
        <w:rPr>
          <w:rFonts w:ascii="Segoe UI"/>
          <w:spacing w:val="-3"/>
        </w:rPr>
        <w:t>3. </w:t>
      </w:r>
      <w:r>
        <w:rPr>
          <w:rFonts w:ascii="Times New Roman"/>
          <w:color w:val="6A5B3D"/>
          <w:spacing w:val="-3"/>
        </w:rPr>
      </w:r>
      <w:r>
        <w:rPr>
          <w:rFonts w:ascii="Times New Roman"/>
          <w:color w:val="6A5B3D"/>
          <w:spacing w:val="-3"/>
          <w:shd w:fill="FFFF00" w:color="auto" w:val="clear"/>
        </w:rPr>
      </w:r>
      <w:r>
        <w:rPr>
          <w:rFonts w:ascii="Consolas"/>
          <w:color w:val="6A5B3D"/>
          <w:shd w:fill="FFFF00" w:color="auto" w:val="clear"/>
        </w:rPr>
        <w:t>&lt;</w:t>
      </w:r>
      <w:r>
        <w:rPr>
          <w:rFonts w:ascii="Segoe UI"/>
          <w:shd w:fill="FFFF00" w:color="auto" w:val="clear"/>
        </w:rPr>
        <w:t>,</w:t>
      </w:r>
      <w:r>
        <w:rPr>
          <w:rFonts w:ascii="Segoe UI"/>
          <w:spacing w:val="6"/>
          <w:shd w:fill="FFFF00" w:color="auto" w:val="clear"/>
        </w:rPr>
        <w:t> </w:t>
      </w:r>
      <w:r>
        <w:rPr>
          <w:rFonts w:ascii="Consolas"/>
          <w:color w:val="6A5B3D"/>
          <w:shd w:fill="FFFF00" w:color="auto" w:val="clear"/>
        </w:rPr>
        <w:t>&gt;</w:t>
      </w:r>
      <w:r>
        <w:rPr>
          <w:rFonts w:ascii="Consolas"/>
          <w:color w:val="6A5B3D"/>
        </w:rPr>
      </w:r>
      <w:r>
        <w:rPr>
          <w:rFonts w:ascii="Consolas"/>
        </w:rPr>
      </w:r>
    </w:p>
    <w:p>
      <w:pPr>
        <w:spacing w:line="240" w:lineRule="auto" w:before="1"/>
        <w:ind w:right="0"/>
        <w:rPr>
          <w:rFonts w:ascii="Consolas" w:hAnsi="Consolas" w:cs="Consolas" w:eastAsia="Consolas" w:hint="default"/>
          <w:sz w:val="19"/>
          <w:szCs w:val="19"/>
        </w:rPr>
      </w:pPr>
    </w:p>
    <w:p>
      <w:pPr>
        <w:pStyle w:val="BodyText"/>
        <w:spacing w:line="330" w:lineRule="exact"/>
        <w:ind w:left="319" w:right="416" w:hanging="1"/>
        <w:jc w:val="both"/>
      </w:pPr>
      <w:r>
        <w:rPr>
          <w:rFonts w:ascii="Consolas" w:hAnsi="Consolas" w:cs="Consolas" w:eastAsia="Consolas" w:hint="default"/>
          <w:color w:val="6A5B3D"/>
        </w:rPr>
        <w:t>&lt;</w:t>
      </w:r>
      <w:r>
        <w:rPr/>
        <w:t>代表一个单词的开始，而</w:t>
      </w:r>
      <w:r>
        <w:rPr>
          <w:rFonts w:ascii="Consolas" w:hAnsi="Consolas" w:cs="Consolas" w:eastAsia="Consolas" w:hint="default"/>
          <w:color w:val="6A5B3D"/>
        </w:rPr>
        <w:t>&gt;</w:t>
      </w:r>
      <w:r>
        <w:rPr/>
        <w:t>代表一个单词的结束。他们本身不匹配任何单词，但是能够指明匹配的位 </w:t>
      </w:r>
      <w:r>
        <w:rPr>
          <w:spacing w:val="-1"/>
        </w:rPr>
        <w:t>置。例如</w:t>
      </w:r>
      <w:r>
        <w:rPr>
          <w:rFonts w:ascii="Consolas" w:hAnsi="Consolas" w:cs="Consolas" w:eastAsia="Consolas" w:hint="default"/>
          <w:color w:val="6A5B3D"/>
          <w:spacing w:val="-1"/>
        </w:rPr>
        <w:t>&lt;s*t&gt;</w:t>
      </w:r>
      <w:r>
        <w:rPr>
          <w:spacing w:val="-1"/>
        </w:rPr>
        <w:t>可以匹配任何以</w:t>
      </w:r>
      <w:r>
        <w:rPr>
          <w:rFonts w:ascii="Consolas" w:hAnsi="Consolas" w:cs="Consolas" w:eastAsia="Consolas" w:hint="default"/>
          <w:color w:val="6A5B3D"/>
          <w:spacing w:val="-1"/>
        </w:rPr>
        <w:t>s</w:t>
      </w:r>
      <w:r>
        <w:rPr>
          <w:spacing w:val="-1"/>
        </w:rPr>
        <w:t>开头以</w:t>
      </w:r>
      <w:r>
        <w:rPr>
          <w:rFonts w:ascii="Consolas" w:hAnsi="Consolas" w:cs="Consolas" w:eastAsia="Consolas" w:hint="default"/>
          <w:color w:val="6A5B3D"/>
          <w:spacing w:val="-1"/>
        </w:rPr>
        <w:t>t</w:t>
      </w:r>
      <w:r>
        <w:rPr>
          <w:spacing w:val="-1"/>
        </w:rPr>
        <w:t>结尾的片段：</w:t>
      </w:r>
      <w:r>
        <w:rPr>
          <w:rFonts w:ascii="Consolas" w:hAnsi="Consolas" w:cs="Consolas" w:eastAsia="Consolas" w:hint="default"/>
          <w:color w:val="6A5B3D"/>
          <w:spacing w:val="-1"/>
        </w:rPr>
        <w:t>tea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set</w:t>
      </w:r>
      <w:r>
        <w:rPr>
          <w:spacing w:val="-1"/>
        </w:rPr>
        <w:t>中的</w:t>
      </w:r>
      <w:r>
        <w:rPr>
          <w:rFonts w:ascii="Consolas" w:hAnsi="Consolas" w:cs="Consolas" w:eastAsia="Consolas" w:hint="default"/>
          <w:color w:val="6A5B3D"/>
          <w:spacing w:val="-1"/>
        </w:rPr>
        <w:t>set</w:t>
      </w:r>
      <w:r>
        <w:rPr>
          <w:spacing w:val="-1"/>
        </w:rPr>
        <w:t>，但是不能匹配</w:t>
      </w:r>
      <w:r>
        <w:rPr>
          <w:rFonts w:ascii="Consolas" w:hAnsi="Consolas" w:cs="Consolas" w:eastAsia="Consolas" w:hint="default"/>
          <w:color w:val="6A5B3D"/>
          <w:spacing w:val="-1"/>
        </w:rPr>
        <w:t>toolset</w:t>
      </w:r>
      <w:r>
        <w:rPr>
          <w:spacing w:val="-1"/>
        </w:rPr>
        <w:t>中的</w:t>
      </w:r>
      <w:r>
        <w:rPr/>
        <w:t> </w:t>
      </w:r>
      <w:r>
        <w:rPr>
          <w:rFonts w:ascii="Consolas" w:hAnsi="Consolas" w:cs="Consolas" w:eastAsia="Consolas" w:hint="default"/>
          <w:color w:val="6A5B3D"/>
        </w:rPr>
        <w:t>set</w:t>
      </w:r>
      <w:r>
        <w:rPr/>
        <w:t>，因为不是单词边界。</w:t>
      </w:r>
    </w:p>
    <w:p>
      <w:pPr>
        <w:pStyle w:val="BodyText"/>
        <w:spacing w:line="240" w:lineRule="auto" w:before="166"/>
        <w:ind w:left="319" w:right="0"/>
        <w:jc w:val="both"/>
      </w:pPr>
      <w:r>
        <w:rPr>
          <w:rFonts w:ascii="Consolas" w:hAnsi="Consolas" w:cs="Consolas" w:eastAsia="Consolas" w:hint="default"/>
          <w:color w:val="6A5B3D"/>
        </w:rPr>
        <w:t>&lt;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&gt;</w:t>
      </w:r>
      <w:r>
        <w:rPr/>
        <w:t>可以单独使用，例如</w:t>
      </w:r>
      <w:r>
        <w:rPr>
          <w:rFonts w:ascii="Consolas" w:hAnsi="Consolas" w:cs="Consolas" w:eastAsia="Consolas" w:hint="default"/>
          <w:color w:val="6A5B3D"/>
        </w:rPr>
        <w:t>ful@&gt;</w:t>
      </w:r>
      <w:r>
        <w:rPr/>
        <w:t>可以匹配</w:t>
      </w:r>
      <w:r>
        <w:rPr>
          <w:rFonts w:ascii="Consolas" w:hAnsi="Consolas" w:cs="Consolas" w:eastAsia="Consolas" w:hint="default"/>
          <w:color w:val="6A5B3D"/>
        </w:rPr>
        <w:t>full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21"/>
        </w:rPr>
        <w:t> </w:t>
      </w:r>
      <w:r>
        <w:rPr>
          <w:rFonts w:ascii="Consolas" w:hAnsi="Consolas" w:cs="Consolas" w:eastAsia="Consolas" w:hint="default"/>
          <w:color w:val="6A5B3D"/>
        </w:rPr>
        <w:t>wilful</w:t>
      </w:r>
      <w:r>
        <w:rPr/>
        <w:t>中的</w:t>
      </w:r>
      <w:r>
        <w:rPr>
          <w:rFonts w:ascii="Consolas" w:hAnsi="Consolas" w:cs="Consolas" w:eastAsia="Consolas" w:hint="default"/>
          <w:color w:val="6A5B3D"/>
        </w:rPr>
        <w:t>ful</w:t>
      </w:r>
      <w:r>
        <w:rPr/>
        <w:t>，但是不能匹配</w:t>
      </w:r>
      <w:r>
        <w:rPr>
          <w:rFonts w:ascii="Consolas" w:hAnsi="Consolas" w:cs="Consolas" w:eastAsia="Consolas" w:hint="default"/>
          <w:color w:val="6A5B3D"/>
        </w:rPr>
        <w:t>wilfully</w:t>
      </w:r>
      <w:r>
        <w:rPr/>
        <w:t>中的</w:t>
      </w:r>
      <w:r>
        <w:rPr>
          <w:rFonts w:ascii="Consolas" w:hAnsi="Consolas" w:cs="Consolas" w:eastAsia="Consolas" w:hint="default"/>
          <w:color w:val="6A5B3D"/>
        </w:rPr>
        <w:t>full</w:t>
      </w:r>
      <w:r>
        <w:rPr/>
        <w:t>。</w:t>
      </w:r>
    </w:p>
    <w:p>
      <w:pPr>
        <w:spacing w:line="240" w:lineRule="auto" w:before="7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240" w:lineRule="auto" w:before="43"/>
        <w:ind w:left="104" w:right="109"/>
        <w:jc w:val="left"/>
        <w:rPr>
          <w:rFonts w:ascii="Consolas" w:hAnsi="Consolas" w:cs="Consolas" w:eastAsia="Consolas" w:hint="default"/>
        </w:rPr>
      </w:pPr>
      <w:r>
        <w:rPr>
          <w:rFonts w:ascii="Segoe UI"/>
          <w:spacing w:val="3"/>
        </w:rPr>
        <w:t>4.</w:t>
      </w:r>
      <w:r>
        <w:rPr>
          <w:rFonts w:ascii="Segoe UI"/>
          <w:spacing w:val="-10"/>
        </w:rPr>
        <w:t> </w:t>
      </w:r>
      <w:r>
        <w:rPr>
          <w:rFonts w:ascii="Times New Roman"/>
          <w:color w:val="6A5B3D"/>
          <w:spacing w:val="-10"/>
        </w:rPr>
      </w:r>
      <w:r>
        <w:rPr>
          <w:rFonts w:ascii="Times New Roman"/>
          <w:color w:val="6A5B3D"/>
          <w:spacing w:val="-10"/>
          <w:shd w:fill="FFFF00" w:color="auto" w:val="clear"/>
        </w:rPr>
      </w:r>
      <w:r>
        <w:rPr>
          <w:rFonts w:ascii="Consolas"/>
          <w:color w:val="6A5B3D"/>
          <w:shd w:fill="FFFF00" w:color="auto" w:val="clear"/>
        </w:rPr>
        <w:t>[]</w:t>
      </w:r>
      <w:r>
        <w:rPr>
          <w:rFonts w:ascii="Consolas"/>
          <w:color w:val="6A5B3D"/>
        </w:rPr>
      </w:r>
      <w:r>
        <w:rPr>
          <w:rFonts w:ascii="Consolas"/>
        </w:rPr>
      </w:r>
    </w:p>
    <w:p>
      <w:pPr>
        <w:spacing w:line="240" w:lineRule="auto" w:before="1"/>
        <w:ind w:right="0"/>
        <w:rPr>
          <w:rFonts w:ascii="Consolas" w:hAnsi="Consolas" w:cs="Consolas" w:eastAsia="Consolas" w:hint="default"/>
          <w:sz w:val="19"/>
          <w:szCs w:val="19"/>
        </w:rPr>
      </w:pPr>
    </w:p>
    <w:p>
      <w:pPr>
        <w:pStyle w:val="BodyText"/>
        <w:spacing w:line="330" w:lineRule="exact"/>
        <w:ind w:left="319" w:right="109"/>
        <w:jc w:val="left"/>
      </w:pPr>
      <w:r>
        <w:rPr/>
        <w:t>用</w:t>
      </w:r>
      <w:r>
        <w:rPr>
          <w:rFonts w:ascii="Consolas" w:hAnsi="Consolas" w:cs="Consolas" w:eastAsia="Consolas" w:hint="default"/>
          <w:color w:val="6A5B3D"/>
        </w:rPr>
        <w:t>[]</w:t>
      </w:r>
      <w:r>
        <w:rPr/>
        <w:t>表示一个集合中的任意一个元素，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[abc]</w:t>
      </w:r>
      <w:r>
        <w:rPr>
          <w:shd w:fill="FFFF00" w:color="auto" w:val="clear"/>
        </w:rPr>
        <w:t>会</w:t>
      </w:r>
      <w:r>
        <w:rPr/>
        <w:t>匹配</w:t>
      </w:r>
      <w:r>
        <w:rPr>
          <w:rFonts w:ascii="Consolas" w:hAnsi="Consolas" w:cs="Consolas" w:eastAsia="Consolas" w:hint="default"/>
          <w:color w:val="6A5B3D"/>
        </w:rPr>
        <w:t>a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b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c</w:t>
      </w:r>
      <w:r>
        <w:rPr/>
        <w:t>中的</w:t>
      </w:r>
      <w:r>
        <w:rPr>
          <w:shd w:fill="FFFF00" w:color="auto" w:val="clear"/>
        </w:rPr>
        <w:t>任意一个字符。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[]</w:t>
      </w:r>
      <w:r>
        <w:rPr>
          <w:shd w:fill="FFFF00" w:color="auto" w:val="clear"/>
        </w:rPr>
        <w:t>也</w:t>
      </w:r>
      <w:r>
        <w:rPr/>
        <w:t>能够支持区间查找， </w:t>
      </w:r>
      <w:r>
        <w:rPr/>
        <w:t>例如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[A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‐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Z]</w:t>
      </w:r>
      <w:r>
        <w:rPr>
          <w:shd w:fill="FFFF00" w:color="auto" w:val="clear"/>
        </w:rPr>
        <w:t>可</w:t>
      </w:r>
      <w:r>
        <w:rPr/>
        <w:t>以匹配所有的英文大写字母，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[A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‐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Za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‐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z]</w:t>
      </w:r>
      <w:r>
        <w:rPr>
          <w:shd w:fill="FFFF00" w:color="auto" w:val="clear"/>
        </w:rPr>
        <w:t>可</w:t>
      </w:r>
      <w:r>
        <w:rPr/>
        <w:t>以匹配所有的英文字母。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pStyle w:val="BodyText"/>
        <w:spacing w:line="240" w:lineRule="auto" w:before="43"/>
        <w:ind w:left="104" w:right="109"/>
        <w:jc w:val="left"/>
        <w:rPr>
          <w:rFonts w:ascii="Consolas" w:hAnsi="Consolas" w:cs="Consolas" w:eastAsia="Consolas" w:hint="default"/>
        </w:rPr>
      </w:pPr>
      <w:r>
        <w:rPr>
          <w:rFonts w:ascii="Segoe UI"/>
          <w:spacing w:val="3"/>
        </w:rPr>
        <w:t>5.</w:t>
      </w:r>
      <w:r>
        <w:rPr>
          <w:rFonts w:ascii="Segoe UI"/>
          <w:spacing w:val="-8"/>
        </w:rPr>
        <w:t> </w:t>
      </w:r>
      <w:r>
        <w:rPr>
          <w:rFonts w:ascii="Times New Roman"/>
          <w:color w:val="6A5B3D"/>
          <w:spacing w:val="-8"/>
        </w:rPr>
      </w:r>
      <w:r>
        <w:rPr>
          <w:rFonts w:ascii="Times New Roman"/>
          <w:color w:val="6A5B3D"/>
          <w:spacing w:val="-8"/>
          <w:shd w:fill="FFFF00" w:color="auto" w:val="clear"/>
        </w:rPr>
      </w:r>
      <w:r>
        <w:rPr>
          <w:rFonts w:ascii="Consolas"/>
          <w:color w:val="6A5B3D"/>
          <w:shd w:fill="FFFF00" w:color="auto" w:val="clear"/>
        </w:rPr>
        <w:t>\</w:t>
      </w:r>
      <w:r>
        <w:rPr>
          <w:rFonts w:ascii="Consolas"/>
          <w:color w:val="6A5B3D"/>
        </w:rPr>
      </w:r>
      <w:r>
        <w:rPr>
          <w:rFonts w:ascii="Consolas"/>
        </w:rPr>
      </w:r>
    </w:p>
    <w:p>
      <w:pPr>
        <w:pStyle w:val="BodyText"/>
        <w:spacing w:line="346" w:lineRule="exact" w:before="179"/>
        <w:ind w:left="320" w:right="109"/>
        <w:jc w:val="left"/>
        <w:rPr>
          <w:rFonts w:ascii="Segoe UI" w:hAnsi="Segoe UI" w:cs="Segoe UI" w:eastAsia="Segoe UI" w:hint="default"/>
        </w:rPr>
      </w:pPr>
      <w:r>
        <w:rPr/>
        <w:t>如果你想查找任意有特殊含义的字符，例如通配符中的</w:t>
      </w:r>
      <w:r>
        <w:rPr>
          <w:rFonts w:ascii="Consolas" w:hAnsi="Consolas" w:cs="Consolas" w:eastAsia="Consolas" w:hint="default"/>
          <w:color w:val="6A5B3D"/>
        </w:rPr>
        <w:t>?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*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@</w:t>
      </w:r>
      <w:r>
        <w:rPr>
          <w:rFonts w:ascii="Segoe UI" w:hAnsi="Segoe UI" w:cs="Segoe UI" w:eastAsia="Segoe UI" w:hint="default"/>
        </w:rPr>
        <w:t>, </w:t>
      </w:r>
      <w:r>
        <w:rPr/>
        <w:t>应当在前面加上</w:t>
      </w:r>
      <w:r>
        <w:rPr>
          <w:rFonts w:ascii="Consolas" w:hAnsi="Consolas" w:cs="Consolas" w:eastAsia="Consolas" w:hint="default"/>
          <w:color w:val="6A5B3D"/>
        </w:rPr>
        <w:t>\</w:t>
      </w:r>
      <w:r>
        <w:rPr/>
        <w:t>进行转义，例如</w:t>
      </w:r>
      <w:r>
        <w:rPr>
          <w:rFonts w:ascii="Consolas" w:hAnsi="Consolas" w:cs="Consolas" w:eastAsia="Consolas" w:hint="default"/>
          <w:color w:val="6A5B3D"/>
        </w:rPr>
        <w:t>\?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6"/>
        </w:rPr>
        <w:t> </w:t>
      </w:r>
      <w:r>
        <w:rPr>
          <w:rFonts w:ascii="Consolas" w:hAnsi="Consolas" w:cs="Consolas" w:eastAsia="Consolas" w:hint="default"/>
          <w:color w:val="6A5B3D"/>
        </w:rPr>
        <w:t>\*</w:t>
      </w:r>
      <w:r>
        <w:rPr>
          <w:rFonts w:ascii="Segoe UI" w:hAnsi="Segoe UI" w:cs="Segoe UI" w:eastAsia="Segoe UI" w:hint="default"/>
        </w:rPr>
        <w:t>,</w:t>
      </w:r>
    </w:p>
    <w:p>
      <w:pPr>
        <w:pStyle w:val="BodyText"/>
        <w:spacing w:line="346" w:lineRule="exact"/>
        <w:ind w:left="320" w:right="109"/>
        <w:jc w:val="left"/>
      </w:pPr>
      <w:r>
        <w:rPr>
          <w:rFonts w:ascii="Consolas" w:hAnsi="Consolas" w:cs="Consolas" w:eastAsia="Consolas" w:hint="default"/>
          <w:color w:val="6A5B3D"/>
        </w:rPr>
        <w:t>\@</w:t>
      </w:r>
      <w:r>
        <w:rPr/>
        <w:t>。如果想要查找</w:t>
      </w:r>
      <w:r>
        <w:rPr>
          <w:rFonts w:ascii="Consolas" w:hAnsi="Consolas" w:cs="Consolas" w:eastAsia="Consolas" w:hint="default"/>
          <w:color w:val="6A5B3D"/>
        </w:rPr>
        <w:t>\</w:t>
      </w:r>
      <w:r>
        <w:rPr/>
        <w:t>本身，应当使用</w:t>
      </w:r>
      <w:r>
        <w:rPr>
          <w:rFonts w:ascii="Consolas" w:hAnsi="Consolas" w:cs="Consolas" w:eastAsia="Consolas" w:hint="default"/>
          <w:color w:val="6A5B3D"/>
        </w:rPr>
        <w:t>\\</w:t>
      </w:r>
      <w:r>
        <w:rPr/>
        <w:t>。</w:t>
      </w:r>
    </w:p>
    <w:p>
      <w:pPr>
        <w:pStyle w:val="BodyText"/>
        <w:spacing w:line="240" w:lineRule="auto" w:before="177"/>
        <w:ind w:left="319" w:right="109"/>
        <w:jc w:val="left"/>
        <w:rPr>
          <w:rFonts w:ascii="Consolas" w:hAnsi="Consolas" w:cs="Consolas" w:eastAsia="Consolas" w:hint="default"/>
        </w:rPr>
      </w:pPr>
      <w:r>
        <w:rPr/>
        <w:t>列举通配符查找中的特殊含义字符： </w:t>
      </w:r>
      <w:r>
        <w:rPr>
          <w:rFonts w:ascii="Times New Roman" w:hAnsi="Times New Roman" w:cs="Times New Roman" w:eastAsia="Times New Roman" w:hint="default"/>
          <w:color w:val="6A5B3D"/>
        </w:rPr>
      </w:r>
      <w:r>
        <w:rPr>
          <w:rFonts w:ascii="Times New Roman" w:hAnsi="Times New Roman" w:cs="Times New Roman" w:eastAsia="Times New Roman" w:hint="default"/>
          <w:color w:val="6A5B3D"/>
          <w:shd w:fill="FFFF00" w:color="auto" w:val="clear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[ ] { } &lt; &gt; ( ) 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‐ 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@ ? ! *</w:t>
      </w:r>
      <w:r>
        <w:rPr>
          <w:rFonts w:ascii="Consolas" w:hAnsi="Consolas" w:cs="Consolas" w:eastAsia="Consolas" w:hint="default"/>
          <w:color w:val="6A5B3D"/>
          <w:spacing w:val="-71"/>
          <w:shd w:fill="FFFF00" w:color="auto" w:val="clear"/>
        </w:rPr>
        <w:t> 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\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4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240" w:lineRule="auto" w:before="43"/>
        <w:ind w:left="104" w:right="109"/>
        <w:jc w:val="left"/>
        <w:rPr>
          <w:rFonts w:ascii="Consolas" w:hAnsi="Consolas" w:cs="Consolas" w:eastAsia="Consolas" w:hint="default"/>
        </w:rPr>
      </w:pPr>
      <w:r>
        <w:rPr>
          <w:rFonts w:ascii="Segoe UI"/>
          <w:spacing w:val="3"/>
        </w:rPr>
        <w:t>6.</w:t>
      </w:r>
      <w:r>
        <w:rPr>
          <w:rFonts w:ascii="Segoe UI"/>
          <w:spacing w:val="-11"/>
        </w:rPr>
        <w:t> </w:t>
      </w:r>
      <w:r>
        <w:rPr>
          <w:rFonts w:ascii="Times New Roman"/>
          <w:color w:val="6A5B3D"/>
          <w:spacing w:val="-11"/>
        </w:rPr>
      </w:r>
      <w:r>
        <w:rPr>
          <w:rFonts w:ascii="Times New Roman"/>
          <w:color w:val="6A5B3D"/>
          <w:spacing w:val="-11"/>
          <w:shd w:fill="FFFF00" w:color="auto" w:val="clear"/>
        </w:rPr>
      </w:r>
      <w:r>
        <w:rPr>
          <w:rFonts w:ascii="Consolas"/>
          <w:color w:val="6A5B3D"/>
          <w:shd w:fill="FFFF00" w:color="auto" w:val="clear"/>
        </w:rPr>
        <w:t>[!]</w:t>
      </w:r>
      <w:r>
        <w:rPr>
          <w:rFonts w:ascii="Consolas"/>
          <w:color w:val="6A5B3D"/>
        </w:rPr>
      </w:r>
      <w:r>
        <w:rPr>
          <w:rFonts w:ascii="Consolas"/>
        </w:rPr>
      </w:r>
    </w:p>
    <w:p>
      <w:pPr>
        <w:spacing w:line="240" w:lineRule="auto" w:before="1"/>
        <w:ind w:right="0"/>
        <w:rPr>
          <w:rFonts w:ascii="Consolas" w:hAnsi="Consolas" w:cs="Consolas" w:eastAsia="Consolas" w:hint="default"/>
          <w:sz w:val="19"/>
          <w:szCs w:val="19"/>
        </w:rPr>
      </w:pPr>
    </w:p>
    <w:p>
      <w:pPr>
        <w:pStyle w:val="BodyText"/>
        <w:spacing w:line="330" w:lineRule="exact"/>
        <w:ind w:left="320" w:right="182"/>
        <w:jc w:val="left"/>
      </w:pPr>
      <w:r>
        <w:rPr/>
        <w:t>用</w:t>
      </w:r>
      <w:r>
        <w:rPr>
          <w:rFonts w:ascii="Consolas" w:hAnsi="Consolas" w:cs="Consolas" w:eastAsia="Consolas" w:hint="default"/>
          <w:color w:val="6A5B3D"/>
        </w:rPr>
        <w:t>[!]</w:t>
      </w:r>
      <w:r>
        <w:rPr/>
        <w:t>表示任意一个非集合元素的字符，</w:t>
      </w:r>
      <w:r>
        <w:rPr>
          <w:rFonts w:ascii="Consolas" w:hAnsi="Consolas" w:cs="Consolas" w:eastAsia="Consolas" w:hint="default"/>
          <w:color w:val="6A5B3D"/>
        </w:rPr>
        <w:t>[!abc]</w:t>
      </w:r>
      <w:r>
        <w:rPr/>
        <w:t>会匹配除了</w:t>
      </w:r>
      <w:r>
        <w:rPr>
          <w:rFonts w:ascii="Consolas" w:hAnsi="Consolas" w:cs="Consolas" w:eastAsia="Consolas" w:hint="default"/>
          <w:color w:val="6A5B3D"/>
        </w:rPr>
        <w:t>a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b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c</w:t>
      </w:r>
      <w:r>
        <w:rPr/>
        <w:t>以外的一个任意字符。</w:t>
      </w:r>
      <w:r>
        <w:rPr>
          <w:rFonts w:ascii="Consolas" w:hAnsi="Consolas" w:cs="Consolas" w:eastAsia="Consolas" w:hint="default"/>
          <w:color w:val="6A5B3D"/>
        </w:rPr>
        <w:t>[!]</w:t>
      </w:r>
      <w:r>
        <w:rPr/>
        <w:t>也能够支持 区间查找，例如</w:t>
      </w:r>
      <w:r>
        <w:rPr>
          <w:rFonts w:ascii="Consolas" w:hAnsi="Consolas" w:cs="Consolas" w:eastAsia="Consolas" w:hint="default"/>
          <w:color w:val="6A5B3D"/>
        </w:rPr>
        <w:t>[!A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</w:t>
      </w:r>
      <w:r>
        <w:rPr/>
        <w:t>可以匹配所有非英文大写字母的字符。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pStyle w:val="BodyText"/>
        <w:spacing w:line="240" w:lineRule="auto" w:before="43"/>
        <w:ind w:left="103" w:right="109"/>
        <w:jc w:val="left"/>
        <w:rPr>
          <w:rFonts w:ascii="Consolas" w:hAnsi="Consolas" w:cs="Consolas" w:eastAsia="Consolas" w:hint="default"/>
        </w:rPr>
      </w:pPr>
      <w:r>
        <w:rPr>
          <w:rFonts w:ascii="Segoe UI"/>
          <w:spacing w:val="3"/>
        </w:rPr>
        <w:t>7.</w:t>
      </w:r>
      <w:r>
        <w:rPr>
          <w:rFonts w:ascii="Segoe UI"/>
          <w:spacing w:val="-10"/>
        </w:rPr>
        <w:t> </w:t>
      </w:r>
      <w:r>
        <w:rPr>
          <w:rFonts w:ascii="Times New Roman"/>
          <w:color w:val="6A5B3D"/>
          <w:spacing w:val="-10"/>
        </w:rPr>
      </w:r>
      <w:r>
        <w:rPr>
          <w:rFonts w:ascii="Times New Roman"/>
          <w:color w:val="6A5B3D"/>
          <w:spacing w:val="-10"/>
          <w:shd w:fill="FFFF00" w:color="auto" w:val="clear"/>
        </w:rPr>
      </w:r>
      <w:r>
        <w:rPr>
          <w:rFonts w:ascii="Consolas"/>
          <w:color w:val="6A5B3D"/>
          <w:shd w:fill="FFFF00" w:color="auto" w:val="clear"/>
        </w:rPr>
        <w:t>{}</w:t>
      </w:r>
      <w:r>
        <w:rPr>
          <w:rFonts w:ascii="Consolas"/>
          <w:color w:val="6A5B3D"/>
        </w:rPr>
      </w:r>
      <w:r>
        <w:rPr>
          <w:rFonts w:ascii="Consolas"/>
        </w:rPr>
      </w:r>
    </w:p>
    <w:p>
      <w:pPr>
        <w:pStyle w:val="BodyText"/>
        <w:spacing w:line="346" w:lineRule="exact" w:before="179"/>
        <w:ind w:left="320" w:right="0"/>
        <w:jc w:val="left"/>
      </w:pPr>
      <w:r>
        <w:rPr/>
        <w:t>用</w:t>
      </w:r>
      <w:r>
        <w:rPr>
          <w:rFonts w:ascii="Consolas" w:hAnsi="Consolas" w:cs="Consolas" w:eastAsia="Consolas" w:hint="default"/>
          <w:color w:val="6A5B3D"/>
        </w:rPr>
        <w:t>{n}</w:t>
      </w:r>
      <w:r>
        <w:rPr/>
        <w:t>表示重复前面的字符</w:t>
      </w:r>
      <w:r>
        <w:rPr>
          <w:rFonts w:ascii="Consolas" w:hAnsi="Consolas" w:cs="Consolas" w:eastAsia="Consolas" w:hint="default"/>
          <w:color w:val="6A5B3D"/>
        </w:rPr>
        <w:t>n</w:t>
      </w:r>
      <w:r>
        <w:rPr/>
        <w:t>次，</w:t>
      </w:r>
      <w:r>
        <w:rPr>
          <w:rFonts w:ascii="Consolas" w:hAnsi="Consolas" w:cs="Consolas" w:eastAsia="Consolas" w:hint="default"/>
          <w:color w:val="6A5B3D"/>
        </w:rPr>
        <w:t>{n,}</w:t>
      </w:r>
      <w:r>
        <w:rPr/>
        <w:t>表示重复前面的字符不少于</w:t>
      </w:r>
      <w:r>
        <w:rPr>
          <w:rFonts w:ascii="Consolas" w:hAnsi="Consolas" w:cs="Consolas" w:eastAsia="Consolas" w:hint="default"/>
          <w:color w:val="6A5B3D"/>
        </w:rPr>
        <w:t>n</w:t>
      </w:r>
      <w:r>
        <w:rPr/>
        <w:t>次，</w:t>
      </w:r>
      <w:r>
        <w:rPr>
          <w:rFonts w:ascii="Consolas" w:hAnsi="Consolas" w:cs="Consolas" w:eastAsia="Consolas" w:hint="default"/>
          <w:color w:val="6A5B3D"/>
        </w:rPr>
        <w:t>{n,m}</w:t>
      </w:r>
      <w:r>
        <w:rPr/>
        <w:t>表示重复前面的字符不少于</w:t>
      </w:r>
    </w:p>
    <w:p>
      <w:pPr>
        <w:pStyle w:val="BodyText"/>
        <w:spacing w:line="346" w:lineRule="exact"/>
        <w:ind w:left="320" w:right="109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n</w:t>
      </w:r>
      <w:r>
        <w:rPr/>
        <w:t>次，不多于</w:t>
      </w:r>
      <w:r>
        <w:rPr>
          <w:rFonts w:ascii="Consolas" w:hAnsi="Consolas" w:cs="Consolas" w:eastAsia="Consolas" w:hint="default"/>
          <w:color w:val="6A5B3D"/>
        </w:rPr>
        <w:t>m</w:t>
      </w:r>
      <w:r>
        <w:rPr/>
        <w:t>次。例如：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[deno]{</w:t>
      </w:r>
      <w:r>
        <w:rPr>
          <w:rFonts w:ascii="Consolas" w:hAnsi="Consolas" w:cs="Consolas" w:eastAsia="Consolas" w:hint="default"/>
          <w:color w:val="6A5B3D"/>
        </w:rPr>
        <w:t>4}</w:t>
      </w:r>
      <w:r>
        <w:rPr/>
        <w:t>可以匹配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done</w:t>
      </w:r>
      <w:r>
        <w:rPr>
          <w:rFonts w:ascii="Segoe UI" w:hAnsi="Segoe UI" w:cs="Segoe UI" w:eastAsia="Segoe UI" w:hint="default"/>
          <w:shd w:fill="FFFF00" w:color="auto" w:val="clear"/>
        </w:rPr>
        <w:t>, </w:t>
      </w:r>
      <w:r>
        <w:rPr>
          <w:rFonts w:ascii="Segoe UI" w:hAnsi="Segoe UI" w:cs="Segoe UI" w:eastAsia="Segoe UI" w:hint="default"/>
        </w:rPr>
      </w:r>
      <w:r>
        <w:rPr>
          <w:rFonts w:ascii="Consolas" w:hAnsi="Consolas" w:cs="Consolas" w:eastAsia="Consolas" w:hint="default"/>
          <w:color w:val="6A5B3D"/>
        </w:rPr>
        <w:t>node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eden</w:t>
      </w:r>
      <w:r>
        <w:rPr/>
        <w:t>，</w:t>
      </w:r>
      <w:r>
        <w:rPr>
          <w:rFonts w:ascii="Consolas" w:hAnsi="Consolas" w:cs="Consolas" w:eastAsia="Consolas" w:hint="default"/>
          <w:color w:val="6A5B3D"/>
        </w:rPr>
        <w:t>a{2,3}</w:t>
      </w:r>
      <w:r>
        <w:rPr/>
        <w:t>可以匹配</w:t>
      </w:r>
      <w:r>
        <w:rPr>
          <w:rFonts w:ascii="Consolas" w:hAnsi="Consolas" w:cs="Consolas" w:eastAsia="Consolas" w:hint="default"/>
          <w:color w:val="6A5B3D"/>
        </w:rPr>
        <w:t>aa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21"/>
        </w:rPr>
        <w:t> </w:t>
      </w:r>
      <w:r>
        <w:rPr>
          <w:rFonts w:ascii="Consolas" w:hAnsi="Consolas" w:cs="Consolas" w:eastAsia="Consolas" w:hint="default"/>
          <w:color w:val="6A5B3D"/>
        </w:rPr>
        <w:t>aaa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4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240" w:lineRule="auto" w:before="43"/>
        <w:ind w:left="104" w:right="109"/>
        <w:jc w:val="left"/>
        <w:rPr>
          <w:rFonts w:ascii="Consolas" w:hAnsi="Consolas" w:cs="Consolas" w:eastAsia="Consolas" w:hint="default"/>
        </w:rPr>
      </w:pPr>
      <w:r>
        <w:rPr>
          <w:rFonts w:ascii="Segoe UI"/>
          <w:spacing w:val="3"/>
        </w:rPr>
        <w:t>8.</w:t>
      </w:r>
      <w:r>
        <w:rPr>
          <w:rFonts w:ascii="Segoe UI"/>
          <w:spacing w:val="-10"/>
        </w:rPr>
        <w:t> </w:t>
      </w:r>
      <w:r>
        <w:rPr>
          <w:rFonts w:ascii="Times New Roman"/>
          <w:color w:val="6A5B3D"/>
          <w:spacing w:val="-10"/>
        </w:rPr>
      </w:r>
      <w:r>
        <w:rPr>
          <w:rFonts w:ascii="Times New Roman"/>
          <w:color w:val="6A5B3D"/>
          <w:spacing w:val="-10"/>
          <w:shd w:fill="FFFF00" w:color="auto" w:val="clear"/>
        </w:rPr>
      </w:r>
      <w:r>
        <w:rPr>
          <w:rFonts w:ascii="Consolas"/>
          <w:color w:val="6A5B3D"/>
          <w:shd w:fill="FFFF00" w:color="auto" w:val="clear"/>
        </w:rPr>
        <w:t>()</w:t>
      </w:r>
      <w:r>
        <w:rPr>
          <w:rFonts w:ascii="Consolas"/>
          <w:color w:val="6A5B3D"/>
        </w:rPr>
      </w:r>
      <w:r>
        <w:rPr>
          <w:rFonts w:ascii="Consolas"/>
        </w:rPr>
      </w:r>
    </w:p>
    <w:p>
      <w:pPr>
        <w:spacing w:line="240" w:lineRule="auto" w:before="1"/>
        <w:ind w:right="0"/>
        <w:rPr>
          <w:rFonts w:ascii="Consolas" w:hAnsi="Consolas" w:cs="Consolas" w:eastAsia="Consolas" w:hint="default"/>
          <w:sz w:val="19"/>
          <w:szCs w:val="19"/>
        </w:rPr>
      </w:pPr>
    </w:p>
    <w:p>
      <w:pPr>
        <w:pStyle w:val="BodyText"/>
        <w:spacing w:line="330" w:lineRule="exact"/>
        <w:ind w:left="319" w:right="112"/>
        <w:jc w:val="left"/>
      </w:pPr>
      <w:r>
        <w:rPr/>
        <w:t>用</w:t>
      </w:r>
      <w:r>
        <w:rPr>
          <w:rFonts w:ascii="Consolas" w:hAnsi="Consolas" w:cs="Consolas" w:eastAsia="Consolas" w:hint="default"/>
          <w:color w:val="6A5B3D"/>
        </w:rPr>
        <w:t>()</w:t>
      </w:r>
      <w:r>
        <w:rPr/>
        <w:t>表示捕获组，例如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(John) (Smith)</w:t>
      </w:r>
      <w:r>
        <w:rPr>
          <w:shd w:fill="FFFF00" w:color="auto" w:val="clear"/>
        </w:rPr>
        <w:t>，其</w:t>
      </w:r>
      <w:r>
        <w:rPr/>
        <w:t>第一个捕获组</w:t>
      </w:r>
      <w:r>
        <w:rPr>
          <w:rFonts w:ascii="Consolas" w:hAnsi="Consolas" w:cs="Consolas" w:eastAsia="Consolas" w:hint="default"/>
          <w:color w:val="6A5B3D"/>
        </w:rPr>
        <w:t>\1</w:t>
      </w:r>
      <w:r>
        <w:rPr/>
        <w:t>指的是</w:t>
      </w:r>
      <w:r>
        <w:rPr>
          <w:rFonts w:ascii="Consolas" w:hAnsi="Consolas" w:cs="Consolas" w:eastAsia="Consolas" w:hint="default"/>
          <w:color w:val="6A5B3D"/>
        </w:rPr>
        <w:t>John</w:t>
      </w:r>
      <w:r>
        <w:rPr/>
        <w:t>，第二个组</w:t>
      </w:r>
      <w:r>
        <w:rPr>
          <w:rFonts w:ascii="Consolas" w:hAnsi="Consolas" w:cs="Consolas" w:eastAsia="Consolas" w:hint="default"/>
          <w:color w:val="6A5B3D"/>
        </w:rPr>
        <w:t>\2</w:t>
      </w:r>
      <w:r>
        <w:rPr/>
        <w:t>指的是</w:t>
      </w:r>
      <w:r>
        <w:rPr>
          <w:rFonts w:ascii="Consolas" w:hAnsi="Consolas" w:cs="Consolas" w:eastAsia="Consolas" w:hint="default"/>
          <w:color w:val="6A5B3D"/>
        </w:rPr>
        <w:t>Smith</w:t>
      </w:r>
      <w:r>
        <w:rPr/>
        <w:t>。 这在替换中非常有用，例如，将</w:t>
      </w:r>
      <w:r>
        <w:rPr>
          <w:rFonts w:ascii="Consolas" w:hAnsi="Consolas" w:cs="Consolas" w:eastAsia="Consolas" w:hint="default"/>
          <w:color w:val="6A5B3D"/>
        </w:rPr>
        <w:t>JavaScript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PowerShell</w:t>
      </w:r>
      <w:r>
        <w:rPr/>
        <w:t>替换为</w:t>
      </w:r>
      <w:r>
        <w:rPr>
          <w:rFonts w:ascii="Consolas" w:hAnsi="Consolas" w:cs="Consolas" w:eastAsia="Consolas" w:hint="default"/>
          <w:color w:val="6A5B3D"/>
        </w:rPr>
        <w:t>Java Script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Power Shell</w:t>
      </w:r>
      <w:r>
        <w:rPr>
          <w:rFonts w:ascii="Segoe UI" w:hAnsi="Segoe UI" w:cs="Segoe UI" w:eastAsia="Segoe UI" w:hint="default"/>
        </w:rPr>
        <w:t>, </w:t>
      </w:r>
      <w:r>
        <w:rPr/>
        <w:t>可以这样 写：</w:t>
      </w:r>
    </w:p>
    <w:p>
      <w:pPr>
        <w:pStyle w:val="BodyText"/>
        <w:spacing w:line="357" w:lineRule="auto" w:before="166"/>
        <w:ind w:left="320" w:right="5028" w:hanging="1"/>
        <w:jc w:val="left"/>
        <w:rPr>
          <w:rFonts w:ascii="Consolas" w:hAnsi="Consolas" w:cs="Consolas" w:eastAsia="Consolas" w:hint="default"/>
        </w:rPr>
      </w:pPr>
      <w:r>
        <w:rPr>
          <w:spacing w:val="-1"/>
        </w:rPr>
        <w:t>查找：</w:t>
      </w:r>
      <w:r>
        <w:rPr>
          <w:rFonts w:ascii="Consolas" w:hAnsi="Consolas" w:cs="Consolas" w:eastAsia="Consolas" w:hint="default"/>
          <w:color w:val="6A5B3D"/>
          <w:spacing w:val="-1"/>
        </w:rPr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&lt;([A</w:t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‐</w:t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Z][a</w:t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‐</w:t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z]@)([A</w:t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‐</w:t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Z][a</w:t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‐</w:t>
      </w:r>
      <w:r>
        <w:rPr>
          <w:rFonts w:ascii="Consolas" w:hAnsi="Consolas" w:cs="Consolas" w:eastAsia="Consolas" w:hint="default"/>
          <w:color w:val="6A5B3D"/>
          <w:spacing w:val="-1"/>
          <w:shd w:fill="FFFF00" w:color="auto" w:val="clear"/>
        </w:rPr>
        <w:t>z]@)&gt;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 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</w:rPr>
      </w:r>
      <w:r>
        <w:rPr/>
        <w:t>替换：</w:t>
      </w:r>
      <w:r>
        <w:rPr>
          <w:rFonts w:ascii="Consolas" w:hAnsi="Consolas" w:cs="Consolas" w:eastAsia="Consolas" w:hint="default"/>
          <w:color w:val="6A5B3D"/>
        </w:rPr>
        <w:t>\1</w:t>
      </w:r>
      <w:r>
        <w:rPr>
          <w:rFonts w:ascii="Consolas" w:hAnsi="Consolas" w:cs="Consolas" w:eastAsia="Consolas" w:hint="default"/>
          <w:color w:val="6A5B3D"/>
          <w:spacing w:val="-3"/>
        </w:rPr>
        <w:t> </w:t>
      </w:r>
      <w:r>
        <w:rPr>
          <w:rFonts w:ascii="Consolas" w:hAnsi="Consolas" w:cs="Consolas" w:eastAsia="Consolas" w:hint="default"/>
          <w:color w:val="6A5B3D"/>
        </w:rPr>
        <w:t>\2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355" w:lineRule="auto" w:before="41"/>
        <w:ind w:left="320" w:right="109"/>
        <w:jc w:val="left"/>
        <w:rPr>
          <w:rFonts w:ascii="Consolas" w:hAnsi="Consolas" w:cs="Consolas" w:eastAsia="Consolas" w:hint="default"/>
        </w:rPr>
      </w:pPr>
      <w:r>
        <w:rPr>
          <w:spacing w:val="-1"/>
        </w:rPr>
        <w:t>这在解析</w:t>
      </w:r>
      <w:r>
        <w:rPr>
          <w:rFonts w:ascii="Segoe UI" w:hAnsi="Segoe UI" w:cs="Segoe UI" w:eastAsia="Segoe UI" w:hint="default"/>
          <w:spacing w:val="-1"/>
        </w:rPr>
        <w:t>html</w:t>
      </w:r>
      <w:r>
        <w:rPr>
          <w:spacing w:val="-1"/>
        </w:rPr>
        <w:t>标签时也十分有用，例如给</w:t>
      </w:r>
      <w:r>
        <w:rPr>
          <w:rFonts w:ascii="Consolas" w:hAnsi="Consolas" w:cs="Consolas" w:eastAsia="Consolas" w:hint="default"/>
          <w:color w:val="6A5B3D"/>
          <w:spacing w:val="-1"/>
        </w:rPr>
        <w:t>&lt;title&gt;</w:t>
      </w:r>
      <w:r>
        <w:rPr>
          <w:rFonts w:ascii="Inziu Iosevka SC" w:hAnsi="Inziu Iosevka SC" w:cs="Inziu Iosevka SC" w:eastAsia="Inziu Iosevka SC" w:hint="default"/>
          <w:color w:val="6A5B3D"/>
          <w:spacing w:val="-1"/>
        </w:rPr>
        <w:t>正则表达式</w:t>
      </w:r>
      <w:r>
        <w:rPr>
          <w:rFonts w:ascii="Consolas" w:hAnsi="Consolas" w:cs="Consolas" w:eastAsia="Consolas" w:hint="default"/>
          <w:color w:val="6A5B3D"/>
          <w:spacing w:val="-1"/>
        </w:rPr>
        <w:t>&lt;/title&gt;</w:t>
      </w:r>
      <w:r>
        <w:rPr>
          <w:spacing w:val="-1"/>
        </w:rPr>
        <w:t>脱括号：</w:t>
      </w:r>
      <w:r>
        <w:rPr/>
        <w:t> 查找：</w:t>
      </w:r>
      <w:r>
        <w:rPr>
          <w:rFonts w:ascii="Consolas" w:hAnsi="Consolas" w:cs="Consolas" w:eastAsia="Consolas" w:hint="default"/>
          <w:color w:val="6A5B3D"/>
        </w:rPr>
        <w:t>\&lt;([!&lt;&gt;]@)\&gt;([!&lt;&gt;^13]@)\&lt;/\1\&gt;</w:t>
      </w:r>
      <w:r>
        <w:rPr>
          <w:rFonts w:ascii="Consolas" w:hAnsi="Consolas" w:cs="Consolas" w:eastAsia="Consolas" w:hint="default"/>
        </w:rPr>
      </w:r>
    </w:p>
    <w:p>
      <w:pPr>
        <w:spacing w:after="0" w:line="355" w:lineRule="auto"/>
        <w:jc w:val="left"/>
        <w:rPr>
          <w:rFonts w:ascii="Consolas" w:hAnsi="Consolas" w:cs="Consolas" w:eastAsia="Consolas" w:hint="default"/>
        </w:rPr>
        <w:sectPr>
          <w:pgSz w:w="12240" w:h="15840"/>
          <w:pgMar w:top="720" w:bottom="280" w:left="1300" w:right="920"/>
        </w:sectPr>
      </w:pPr>
    </w:p>
    <w:p>
      <w:pPr>
        <w:pStyle w:val="BodyText"/>
        <w:spacing w:line="305" w:lineRule="exact"/>
        <w:ind w:right="102"/>
        <w:jc w:val="left"/>
        <w:rPr>
          <w:rFonts w:ascii="Consolas" w:hAnsi="Consolas" w:cs="Consolas" w:eastAsia="Consolas" w:hint="default"/>
        </w:rPr>
      </w:pPr>
      <w:r>
        <w:rPr/>
        <w:t>替换：</w:t>
      </w:r>
      <w:r>
        <w:rPr>
          <w:rFonts w:ascii="Consolas" w:hAnsi="Consolas" w:cs="Consolas" w:eastAsia="Consolas" w:hint="default"/>
          <w:color w:val="6A5B3D"/>
        </w:rPr>
        <w:t>\2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4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240" w:lineRule="auto" w:before="43"/>
        <w:ind w:left="483" w:right="102"/>
        <w:jc w:val="left"/>
        <w:rPr>
          <w:rFonts w:ascii="Consolas" w:hAnsi="Consolas" w:cs="Consolas" w:eastAsia="Consolas" w:hint="default"/>
        </w:rPr>
      </w:pPr>
      <w:r>
        <w:rPr>
          <w:rFonts w:ascii="Segoe UI"/>
        </w:rPr>
        <w:t>9.</w:t>
      </w:r>
      <w:r>
        <w:rPr>
          <w:rFonts w:ascii="Segoe UI"/>
          <w:spacing w:val="-2"/>
        </w:rPr>
        <w:t> </w:t>
      </w:r>
      <w:r>
        <w:rPr>
          <w:rFonts w:ascii="Consolas"/>
          <w:color w:val="6A5B3D"/>
        </w:rPr>
        <w:t>^</w:t>
      </w:r>
      <w:r>
        <w:rPr>
          <w:rFonts w:ascii="Consolas"/>
        </w:rPr>
      </w:r>
    </w:p>
    <w:p>
      <w:pPr>
        <w:pStyle w:val="BodyText"/>
        <w:spacing w:line="346" w:lineRule="exact" w:before="179"/>
        <w:ind w:right="102"/>
        <w:jc w:val="left"/>
      </w:pPr>
      <w:r>
        <w:rPr/>
        <w:t>使用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^</w:t>
      </w:r>
      <w:r>
        <w:rPr>
          <w:shd w:fill="FFFF00" w:color="auto" w:val="clear"/>
        </w:rPr>
        <w:t>代表</w:t>
      </w:r>
      <w:r>
        <w:rPr>
          <w:rFonts w:ascii="Segoe UI" w:hAnsi="Segoe UI" w:cs="Segoe UI" w:eastAsia="Segoe UI" w:hint="default"/>
          <w:shd w:fill="FFFF00" w:color="auto" w:val="clear"/>
        </w:rPr>
      </w:r>
      <w:r>
        <w:rPr>
          <w:rFonts w:ascii="Segoe UI" w:hAnsi="Segoe UI" w:cs="Segoe UI" w:eastAsia="Segoe UI" w:hint="default"/>
          <w:shd w:fill="FFFF00" w:color="auto" w:val="clear"/>
        </w:rPr>
        <w:t>a</w:t>
      </w:r>
      <w:r>
        <w:rPr>
          <w:rFonts w:ascii="Segoe UI" w:hAnsi="Segoe UI" w:cs="Segoe UI" w:eastAsia="Segoe UI" w:hint="default"/>
        </w:rPr>
        <w:t>csi</w:t>
      </w:r>
      <w:r>
        <w:rPr>
          <w:rFonts w:ascii="Segoe UI" w:hAnsi="Segoe UI" w:cs="Segoe UI" w:eastAsia="Segoe UI" w:hint="default"/>
          <w:shd w:fill="FFFF00" w:color="auto" w:val="clear"/>
        </w:rPr>
        <w:t>i</w:t>
      </w:r>
      <w:r>
        <w:rPr>
          <w:shd w:fill="FFFF00" w:color="auto" w:val="clear"/>
        </w:rPr>
        <w:t>字</w:t>
      </w:r>
      <w:r>
        <w:rPr/>
        <w:t>符转义和一些特殊的字符，例如制表符</w:t>
      </w:r>
      <w:r>
        <w:rPr>
          <w:rFonts w:ascii="Consolas" w:hAnsi="Consolas" w:cs="Consolas" w:eastAsia="Consolas" w:hint="default"/>
          <w:color w:val="6A5B3D"/>
        </w:rPr>
        <w:t>^t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17"/>
        </w:rPr>
        <w:t> </w:t>
      </w:r>
      <w:r>
        <w:rPr/>
        <w:t>可以在</w:t>
      </w:r>
      <w:r>
        <w:rPr>
          <w:rFonts w:ascii="Segoe UI" w:hAnsi="Segoe UI" w:cs="Segoe UI" w:eastAsia="Segoe UI" w:hint="default"/>
        </w:rPr>
        <w:t>Word</w:t>
      </w:r>
      <w:r>
        <w:rPr/>
        <w:t>的特殊格式中找到。有一些例如</w:t>
      </w:r>
    </w:p>
    <w:p>
      <w:pPr>
        <w:pStyle w:val="BodyText"/>
        <w:spacing w:line="346" w:lineRule="exact"/>
        <w:ind w:left="699" w:right="102"/>
        <w:jc w:val="left"/>
      </w:pPr>
      <w:r>
        <w:rPr>
          <w:rFonts w:ascii="Consolas" w:hAnsi="Consolas" w:cs="Consolas" w:eastAsia="Consolas" w:hint="default"/>
          <w:color w:val="6A5B3D"/>
        </w:rPr>
        <w:t>^p</w:t>
      </w:r>
      <w:r>
        <w:rPr/>
        <w:t>段落标记不能与通配符同时使用，因此需要用</w:t>
      </w:r>
      <w:r>
        <w:rPr>
          <w:rFonts w:ascii="Segoe UI" w:hAnsi="Segoe UI" w:cs="Segoe UI" w:eastAsia="Segoe UI" w:hint="default"/>
        </w:rPr>
        <w:t>unicode</w:t>
      </w:r>
      <w:r>
        <w:rPr/>
        <w:t>编码。</w:t>
      </w:r>
    </w:p>
    <w:p>
      <w:pPr>
        <w:spacing w:line="240" w:lineRule="auto" w:before="5" w:after="0"/>
        <w:ind w:right="0"/>
        <w:rPr>
          <w:rFonts w:ascii="微软雅黑" w:hAnsi="微软雅黑" w:cs="微软雅黑" w:eastAsia="微软雅黑" w:hint="default"/>
          <w:sz w:val="18"/>
          <w:szCs w:val="18"/>
        </w:rPr>
      </w:pPr>
    </w:p>
    <w:p>
      <w:pPr>
        <w:spacing w:line="307" w:lineRule="exact"/>
        <w:ind w:left="106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  <w:pict>
          <v:group style="width:62.5pt;height:15.4pt;mso-position-horizontal-relative:char;mso-position-vertical-relative:line" coordorigin="0,0" coordsize="1250,308">
            <v:group style="position:absolute;left:0;top:0;width:1250;height:308" coordorigin="0,0" coordsize="1250,308">
              <v:shape style="position:absolute;left:0;top:0;width:1250;height:308" coordorigin="0,0" coordsize="1250,308" path="m252,72l52,72,52,148,76,148,76,138,252,138,252,119,76,119,76,91,252,91,252,7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52,138l228,138,228,148,252,148,252,13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52,91l228,91,228,119,252,119,252,91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87,160l18,160,18,304,41,304,41,180,287,180,287,16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02,277l203,287,205,295,206,301,218,302,229,302,251,302,267,300,278,293,285,281,285,280,245,280,236,279,226,279,202,277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87,180l263,180,263,274,257,280,285,280,287,264,287,18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22,200l83,200,83,277,104,277,104,264,222,264,222,245,104,245,104,218,222,218,222,20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22,218l199,218,199,245,222,245,222,21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302,32l0,32,0,53,302,53,302,3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50,0l127,8,132,16,140,32,168,32,162,20,156,10,150,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92,142l469,142,479,166,489,188,501,209,515,228,499,245,481,260,461,275,439,288,445,293,457,307,477,295,497,281,514,265,530,248,572,248,563,242,547,227,559,209,530,209,513,185,498,156,492,14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72,44l449,44,448,94,446,135,438,196,404,267,386,288,392,292,400,298,407,305,432,271,452,233,464,190,469,142,492,142,484,123,472,85,472,4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572,248l530,248,545,263,562,276,580,290,599,302,607,293,620,280,600,268,581,255,572,24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13,218l388,225,363,232,338,238,313,244,322,265,343,259,389,246,414,240,414,225,413,21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575,23l421,23,421,44,548,44,520,107,520,130,570,130,563,151,554,171,543,190,530,209,559,209,562,205,574,182,586,156,595,130,595,107,545,107,575,46,575,23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394,116l370,116,356,136,343,153,332,166,323,175,329,197,370,191,393,188,418,185,418,178,419,172,354,172,369,153,385,129,394,116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20,164l387,168,370,170,354,172,419,172,420,16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374,4l358,36,342,63,328,85,314,102,320,121,333,120,345,118,357,117,370,116,394,116,405,101,406,100,342,100,354,82,367,62,382,39,397,13,374,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04,59l398,69,386,89,380,98,366,98,353,100,406,100,426,68,404,59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80,158l858,158,846,197,828,231,802,262,769,289,780,300,831,264,863,212,883,212,883,185,874,185,878,168,880,15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708,133l668,133,668,306,689,306,689,138,712,138,708,133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83,212l863,212,863,267,864,279,869,290,877,296,888,298,917,298,925,290,929,277,887,277,883,272,883,21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00,22l725,22,725,245,721,254,715,262,733,281,739,274,744,269,749,266,770,251,780,245,786,241,745,241,745,167,800,167,800,148,745,148,745,103,800,103,800,84,745,84,745,41,800,41,800,2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913,223l913,229,914,241,913,248,912,257,911,264,908,272,905,277,929,277,931,266,933,256,934,244,935,232,928,229,922,227,913,223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12,240l788,240,796,254,814,242,812,24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784,188l766,198,769,204,779,221,755,235,745,241,786,241,788,240,812,240,805,227,798,212,789,197,784,18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689,88l666,88,658,117,649,146,639,172,628,197,630,206,634,216,636,224,645,206,653,185,661,160,668,133,708,133,705,130,704,128,689,128,689,8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00,167l781,167,781,176,800,176,800,167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712,138l689,138,696,146,702,155,708,164,722,152,717,145,712,13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42,56l823,56,815,158,925,158,925,138,835,138,842,56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00,103l781,103,781,148,800,148,800,103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87,41l866,41,866,71,865,97,864,119,862,138,883,138,885,117,886,95,887,71,887,56,887,41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697,121l689,128,704,128,697,121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718,68l631,68,631,88,718,88,718,6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00,41l781,41,781,84,800,84,800,41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689,4l668,4,668,68,689,68,689,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924,22l815,22,815,41,924,41,924,2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045,200l1021,200,1021,257,1024,275,1032,288,1044,296,1062,299,1130,299,1147,297,1159,291,1168,281,1170,277,1052,277,1045,269,1045,20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973,202l967,223,960,243,952,262,943,281,952,284,959,288,965,292,973,274,980,255,988,233,996,210,973,20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57,222l1142,277,1170,277,1174,268,1176,259,1178,248,1181,232,1171,228,1163,226,1157,22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96,194l1178,209,1193,227,1206,245,1218,261,1229,276,1249,259,1236,242,1222,226,1196,19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079,175l1062,190,1075,203,1088,216,1100,230,1112,242,1130,226,1120,214,1108,202,1094,189,1079,175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81,126l1000,126,1000,148,1153,148,1146,162,1138,174,1130,186,1122,197,1129,199,1136,203,1145,208,1154,193,1163,178,1172,162,1181,146,1181,126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15,5l1087,5,1059,34,1026,61,987,85,943,107,948,113,952,120,956,128,1000,104,1038,80,1070,55,1096,30,1128,30,1109,12,1111,10,1112,7,1115,5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28,30l1096,30,1126,58,1159,83,1195,105,1234,124,1237,116,1242,109,1249,100,1210,85,1174,65,1140,41,1128,3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084,62l1067,76,1076,88,1084,99,1092,110,1099,120,1118,106,1110,95,1102,84,1093,73,1084,62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</w:r>
    </w:p>
    <w:p>
      <w:pPr>
        <w:spacing w:line="240" w:lineRule="auto" w:before="10"/>
        <w:ind w:right="0"/>
        <w:rPr>
          <w:rFonts w:ascii="微软雅黑" w:hAnsi="微软雅黑" w:cs="微软雅黑" w:eastAsia="微软雅黑" w:hint="default"/>
          <w:sz w:val="13"/>
          <w:szCs w:val="13"/>
        </w:rPr>
      </w:pPr>
    </w:p>
    <w:p>
      <w:pPr>
        <w:pStyle w:val="BodyText"/>
        <w:spacing w:line="325" w:lineRule="exact"/>
        <w:ind w:left="483" w:right="102"/>
        <w:jc w:val="left"/>
      </w:pPr>
      <w:r>
        <w:rPr>
          <w:rFonts w:ascii="Segoe UI" w:hAnsi="Segoe UI" w:cs="Segoe UI" w:eastAsia="Segoe UI" w:hint="default"/>
        </w:rPr>
        <w:t>1.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贪婪，非贪婪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right="226"/>
        <w:jc w:val="both"/>
      </w:pPr>
      <w:r>
        <w:rPr/>
        <w:t>贪婪的含义是：尽可能地匹配全部的字符串。</w:t>
      </w:r>
      <w:r>
        <w:rPr>
          <w:rFonts w:ascii="Segoe UI" w:hAnsi="Segoe UI" w:cs="Segoe UI" w:eastAsia="Segoe UI" w:hint="default"/>
        </w:rPr>
        <w:t>Word</w:t>
      </w:r>
      <w:r>
        <w:rPr/>
        <w:t>的查找是从光标位置向后一位一位地查找，使用</w:t>
      </w:r>
      <w:r>
        <w:rPr>
          <w:rFonts w:ascii="Consolas" w:hAnsi="Consolas" w:cs="Consolas" w:eastAsia="Consolas" w:hint="default"/>
          <w:color w:val="6A5B3D"/>
        </w:rPr>
        <w:t>*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10"/>
        </w:rPr>
        <w:t> </w:t>
      </w:r>
      <w:r>
        <w:rPr>
          <w:rFonts w:ascii="Consolas" w:hAnsi="Consolas" w:cs="Consolas" w:eastAsia="Consolas" w:hint="default"/>
          <w:color w:val="6A5B3D"/>
        </w:rPr>
        <w:t>@ </w:t>
      </w:r>
      <w:r>
        <w:rPr/>
        <w:t>时，一旦匹配表达式，则报告，因此，</w:t>
      </w:r>
      <w:r>
        <w:rPr>
          <w:rFonts w:ascii="Consolas" w:hAnsi="Consolas" w:cs="Consolas" w:eastAsia="Consolas" w:hint="default"/>
          <w:color w:val="6A5B3D"/>
        </w:rPr>
        <w:t>*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@</w:t>
      </w:r>
      <w:r>
        <w:rPr/>
        <w:t>是非贪婪的。与之不同的是，</w:t>
      </w:r>
      <w:r>
        <w:rPr>
          <w:rFonts w:ascii="Consolas" w:hAnsi="Consolas" w:cs="Consolas" w:eastAsia="Consolas" w:hint="default"/>
          <w:color w:val="6A5B3D"/>
        </w:rPr>
        <w:t>{n,}</w:t>
      </w:r>
      <w:r>
        <w:rPr/>
        <w:t>则会侵吞遇到的全部字符 串，并不再回溯。</w:t>
      </w:r>
    </w:p>
    <w:p>
      <w:pPr>
        <w:pStyle w:val="BodyText"/>
        <w:spacing w:line="357" w:lineRule="auto" w:before="166"/>
        <w:ind w:left="699" w:right="102"/>
        <w:jc w:val="left"/>
      </w:pPr>
      <w:r>
        <w:rPr/>
        <w:t>要匹配</w:t>
      </w:r>
      <w:r>
        <w:rPr>
          <w:rFonts w:ascii="Consolas" w:hAnsi="Consolas" w:cs="Consolas" w:eastAsia="Consolas" w:hint="default"/>
          <w:color w:val="6A5B3D"/>
        </w:rPr>
        <w:t>looootloooot</w:t>
      </w:r>
      <w:r>
        <w:rPr>
          <w:rFonts w:ascii="Segoe UI" w:hAnsi="Segoe UI" w:cs="Segoe UI" w:eastAsia="Segoe UI" w:hint="default"/>
        </w:rPr>
        <w:t>, </w:t>
      </w:r>
      <w:r>
        <w:rPr/>
        <w:t>由于</w:t>
      </w:r>
      <w:r>
        <w:rPr>
          <w:rFonts w:ascii="Consolas" w:hAnsi="Consolas" w:cs="Consolas" w:eastAsia="Consolas" w:hint="default"/>
          <w:color w:val="6A5B3D"/>
        </w:rPr>
        <w:t>*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@</w:t>
      </w:r>
      <w:r>
        <w:rPr/>
        <w:t>非贪婪，故应当对匹配内容进行精确描述： </w:t>
      </w:r>
      <w:r>
        <w:rPr>
          <w:rFonts w:ascii="Consolas" w:hAnsi="Consolas" w:cs="Consolas" w:eastAsia="Consolas" w:hint="default"/>
          <w:color w:val="6A5B3D"/>
        </w:rPr>
        <w:t>l*t</w:t>
      </w:r>
      <w:r>
        <w:rPr/>
        <w:t>或者</w:t>
      </w:r>
      <w:r>
        <w:rPr>
          <w:rFonts w:ascii="Consolas" w:hAnsi="Consolas" w:cs="Consolas" w:eastAsia="Consolas" w:hint="default"/>
          <w:color w:val="6A5B3D"/>
        </w:rPr>
        <w:t>l[lot]@t</w:t>
      </w:r>
      <w:r>
        <w:rPr/>
        <w:t>只能够匹配前面的</w:t>
      </w:r>
      <w:r>
        <w:rPr>
          <w:rFonts w:ascii="Consolas" w:hAnsi="Consolas" w:cs="Consolas" w:eastAsia="Consolas" w:hint="default"/>
          <w:color w:val="6A5B3D"/>
        </w:rPr>
        <w:t>loooot</w:t>
      </w:r>
      <w:r>
        <w:rPr>
          <w:rFonts w:ascii="Segoe UI" w:hAnsi="Segoe UI" w:cs="Segoe UI" w:eastAsia="Segoe UI" w:hint="default"/>
        </w:rPr>
        <w:t>, </w:t>
      </w:r>
      <w:r>
        <w:rPr/>
        <w:t>而</w:t>
      </w:r>
      <w:r>
        <w:rPr>
          <w:rFonts w:ascii="Consolas" w:hAnsi="Consolas" w:cs="Consolas" w:eastAsia="Consolas" w:hint="default"/>
          <w:color w:val="6A5B3D"/>
        </w:rPr>
        <w:t>l*t&gt;</w:t>
      </w:r>
      <w:r>
        <w:rPr/>
        <w:t>或者</w:t>
      </w:r>
      <w:r>
        <w:rPr>
          <w:rFonts w:ascii="Consolas" w:hAnsi="Consolas" w:cs="Consolas" w:eastAsia="Consolas" w:hint="default"/>
          <w:color w:val="6A5B3D"/>
        </w:rPr>
        <w:t>l[lot]@t&gt;</w:t>
      </w:r>
      <w:r>
        <w:rPr/>
        <w:t>则可以匹配全部。 </w:t>
      </w:r>
      <w:r>
        <w:rPr>
          <w:rFonts w:ascii="Consolas" w:hAnsi="Consolas" w:cs="Consolas" w:eastAsia="Consolas" w:hint="default"/>
          <w:color w:val="6A5B3D"/>
          <w:spacing w:val="-1"/>
        </w:rPr>
        <w:t>l[lot]{1,}t</w:t>
      </w:r>
      <w:r>
        <w:rPr>
          <w:spacing w:val="-1"/>
        </w:rPr>
        <w:t>不能匹配，因为</w:t>
      </w:r>
      <w:r>
        <w:rPr>
          <w:rFonts w:ascii="Consolas" w:hAnsi="Consolas" w:cs="Consolas" w:eastAsia="Consolas" w:hint="default"/>
          <w:color w:val="6A5B3D"/>
          <w:spacing w:val="-1"/>
        </w:rPr>
        <w:t>l[lot]{1,}</w:t>
      </w:r>
      <w:r>
        <w:rPr>
          <w:spacing w:val="-1"/>
        </w:rPr>
        <w:t>就已经侵吞了全部的字符串，没有机会留给最后一位的</w:t>
      </w:r>
      <w:r>
        <w:rPr>
          <w:rFonts w:ascii="Consolas" w:hAnsi="Consolas" w:cs="Consolas" w:eastAsia="Consolas" w:hint="default"/>
          <w:color w:val="6A5B3D"/>
          <w:spacing w:val="-1"/>
        </w:rPr>
        <w:t>t</w:t>
      </w:r>
      <w:r>
        <w:rPr>
          <w:spacing w:val="-1"/>
        </w:rPr>
        <w:t>。</w:t>
      </w:r>
    </w:p>
    <w:p>
      <w:pPr>
        <w:pStyle w:val="BodyText"/>
        <w:spacing w:line="240" w:lineRule="auto" w:before="41"/>
        <w:ind w:left="483" w:right="102"/>
        <w:jc w:val="left"/>
      </w:pPr>
      <w:r>
        <w:rPr>
          <w:rFonts w:ascii="Segoe UI" w:hAnsi="Segoe UI" w:cs="Segoe UI" w:eastAsia="Segoe UI" w:hint="default"/>
        </w:rPr>
        <w:t>2.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回溯</w:t>
      </w:r>
    </w:p>
    <w:p>
      <w:pPr>
        <w:pStyle w:val="BodyText"/>
        <w:spacing w:line="240" w:lineRule="auto" w:before="177"/>
        <w:ind w:left="699" w:right="102"/>
        <w:jc w:val="left"/>
      </w:pPr>
      <w:r>
        <w:rPr/>
        <w:t>使用</w:t>
      </w:r>
      <w:r>
        <w:rPr>
          <w:rFonts w:ascii="Consolas" w:hAnsi="Consolas" w:cs="Consolas" w:eastAsia="Consolas" w:hint="default"/>
          <w:color w:val="6A5B3D"/>
        </w:rPr>
        <w:t>a@ab</w:t>
      </w:r>
      <w:r>
        <w:rPr/>
        <w:t>和字符串</w:t>
      </w:r>
      <w:r>
        <w:rPr>
          <w:rFonts w:ascii="Consolas" w:hAnsi="Consolas" w:cs="Consolas" w:eastAsia="Consolas" w:hint="default"/>
          <w:color w:val="6A5B3D"/>
        </w:rPr>
        <w:t>aaaaab</w:t>
      </w:r>
      <w:r>
        <w:rPr/>
        <w:t>匹配，首先侵吞全部的</w:t>
      </w:r>
      <w:r>
        <w:rPr>
          <w:rFonts w:ascii="Consolas" w:hAnsi="Consolas" w:cs="Consolas" w:eastAsia="Consolas" w:hint="default"/>
          <w:color w:val="6A5B3D"/>
        </w:rPr>
        <w:t>a</w:t>
      </w:r>
      <w:r>
        <w:rPr/>
        <w:t>，然后吐出一位，最后匹配成功</w:t>
      </w:r>
    </w:p>
    <w:p>
      <w:pPr>
        <w:spacing w:line="240" w:lineRule="auto" w:before="7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25" w:lineRule="exact"/>
        <w:ind w:left="483" w:right="102"/>
        <w:jc w:val="left"/>
      </w:pPr>
      <w:r>
        <w:rPr>
          <w:rFonts w:ascii="Segoe UI" w:hAnsi="Segoe UI" w:cs="Segoe UI" w:eastAsia="Segoe UI" w:hint="default"/>
        </w:rPr>
        <w:t>3.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字符编码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left="699" w:right="102"/>
        <w:jc w:val="left"/>
      </w:pPr>
      <w:r>
        <w:rPr/>
        <w:t>使用</w:t>
      </w:r>
      <w:r>
        <w:rPr>
          <w:rFonts w:ascii="Consolas" w:hAnsi="Consolas" w:cs="Consolas" w:eastAsia="Consolas" w:hint="default"/>
          <w:color w:val="6A5B3D"/>
        </w:rPr>
        <w:t>^</w:t>
      </w:r>
      <w:r>
        <w:rPr/>
        <w:t>后面跟上数字，可以表示一位</w:t>
      </w:r>
      <w:r>
        <w:rPr>
          <w:rFonts w:ascii="Segoe UI" w:hAnsi="Segoe UI" w:cs="Segoe UI" w:eastAsia="Segoe UI" w:hint="default"/>
        </w:rPr>
        <w:t>ASCII</w:t>
      </w:r>
      <w:r>
        <w:rPr/>
        <w:t>字符。例如</w:t>
      </w:r>
      <w:r>
        <w:rPr>
          <w:rFonts w:ascii="Consolas" w:hAnsi="Consolas" w:cs="Consolas" w:eastAsia="Consolas" w:hint="default"/>
          <w:color w:val="6A5B3D"/>
        </w:rPr>
        <w:t>^13</w:t>
      </w:r>
      <w:r>
        <w:rPr/>
        <w:t>代表的就是回车符</w:t>
      </w:r>
      <w:r>
        <w:rPr>
          <w:rFonts w:ascii="Consolas" w:hAnsi="Consolas" w:cs="Consolas" w:eastAsia="Consolas" w:hint="default"/>
          <w:color w:val="6A5B3D"/>
        </w:rPr>
        <w:t>\r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12"/>
        </w:rPr>
        <w:t> </w:t>
      </w:r>
      <w:r>
        <w:rPr/>
        <w:t>也就是</w:t>
      </w:r>
      <w:r>
        <w:rPr>
          <w:rFonts w:ascii="Segoe UI" w:hAnsi="Segoe UI" w:cs="Segoe UI" w:eastAsia="Segoe UI" w:hint="default"/>
        </w:rPr>
        <w:t>Word</w:t>
      </w:r>
      <w:r>
        <w:rPr/>
        <w:t>里面的段落标 记</w:t>
      </w:r>
      <w:r>
        <w:rPr>
          <w:rFonts w:ascii="Consolas" w:hAnsi="Consolas" w:cs="Consolas" w:eastAsia="Consolas" w:hint="default"/>
          <w:color w:val="6A5B3D"/>
        </w:rPr>
        <w:t>^p</w:t>
      </w:r>
      <w:r>
        <w:rPr/>
        <w:t>。</w:t>
      </w:r>
      <w:r>
        <w:rPr>
          <w:rFonts w:ascii="Segoe UI" w:hAnsi="Segoe UI" w:cs="Segoe UI" w:eastAsia="Segoe UI" w:hint="default"/>
        </w:rPr>
        <w:t>ASCII</w:t>
      </w:r>
      <w:r>
        <w:rPr/>
        <w:t>有效范围</w:t>
      </w:r>
      <w:r>
        <w:rPr>
          <w:rFonts w:ascii="Consolas" w:hAnsi="Consolas" w:cs="Consolas" w:eastAsia="Consolas" w:hint="default"/>
          <w:color w:val="6A5B3D"/>
        </w:rPr>
        <w:t>[^1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^128]</w:t>
      </w:r>
      <w:r>
        <w:rPr/>
        <w:t>。</w:t>
      </w:r>
    </w:p>
    <w:p>
      <w:pPr>
        <w:pStyle w:val="BodyText"/>
        <w:spacing w:line="240" w:lineRule="auto" w:before="166"/>
        <w:ind w:left="699" w:right="102"/>
        <w:jc w:val="left"/>
      </w:pPr>
      <w:r>
        <w:rPr/>
        <w:t>此外还支持</w:t>
      </w:r>
      <w:r>
        <w:rPr>
          <w:rFonts w:ascii="Segoe UI" w:hAnsi="Segoe UI" w:cs="Segoe UI" w:eastAsia="Segoe UI" w:hint="default"/>
        </w:rPr>
        <w:t>unicode</w:t>
      </w:r>
      <w:r>
        <w:rPr/>
        <w:t>范围查找，比如匹配中文：</w:t>
      </w:r>
      <w:r>
        <w:rPr>
          <w:rFonts w:ascii="Consolas" w:hAnsi="Consolas" w:cs="Consolas" w:eastAsia="Consolas" w:hint="default"/>
          <w:color w:val="6A5B3D"/>
        </w:rPr>
        <w:t>[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]</w:t>
      </w:r>
      <w:r>
        <w:rPr/>
        <w:t>，即</w:t>
      </w:r>
      <w:r>
        <w:rPr>
          <w:rFonts w:ascii="Segoe UI" w:hAnsi="Segoe UI" w:cs="Segoe UI" w:eastAsia="Segoe UI" w:hint="default"/>
        </w:rPr>
        <w:t>unicode</w:t>
      </w:r>
      <w:r>
        <w:rPr/>
        <w:t>编码</w:t>
      </w:r>
      <w:r>
        <w:rPr>
          <w:rFonts w:ascii="Consolas" w:hAnsi="Consolas" w:cs="Consolas" w:eastAsia="Consolas" w:hint="default"/>
          <w:color w:val="6A5B3D"/>
        </w:rPr>
        <w:t>[\u4e00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\u9fa5]</w:t>
      </w:r>
      <w:r>
        <w:rPr/>
        <w:t>。</w:t>
      </w:r>
    </w:p>
    <w:p>
      <w:pPr>
        <w:spacing w:line="240" w:lineRule="auto" w:before="4" w:after="0"/>
        <w:ind w:right="0"/>
        <w:rPr>
          <w:rFonts w:ascii="微软雅黑" w:hAnsi="微软雅黑" w:cs="微软雅黑" w:eastAsia="微软雅黑" w:hint="default"/>
          <w:sz w:val="18"/>
          <w:szCs w:val="18"/>
        </w:rPr>
      </w:pPr>
    </w:p>
    <w:p>
      <w:pPr>
        <w:spacing w:line="308" w:lineRule="exact"/>
        <w:ind w:left="102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  <w:pict>
          <v:group style="width:30.85pt;height:15.45pt;mso-position-horizontal-relative:char;mso-position-vertical-relative:line" coordorigin="0,0" coordsize="617,309">
            <v:group style="position:absolute;left:0;top:0;width:617;height:309" coordorigin="0,0" coordsize="617,309">
              <v:shape style="position:absolute;left:0;top:0;width:617;height:309" coordorigin="0,0" coordsize="617,309" path="m241,214l198,238,149,259,95,275,36,288,43,300,106,296,212,257,258,230,241,214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205,180l167,200,127,217,85,231,42,241,44,245,48,252,52,262,94,251,136,237,177,220,220,198,205,18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72,143l142,159,112,174,83,185,54,194,58,200,62,208,65,215,97,204,128,191,158,176,187,160,172,143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211,130l185,130,207,154,232,175,261,194,293,210,296,203,301,196,308,186,280,176,254,163,231,148,211,13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18,130l88,130,68,147,47,163,24,177,0,190,6,196,11,203,14,209,43,192,70,174,94,153,118,13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299,109l10,109,10,130,299,130,299,109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31,85l125,85,119,94,113,101,107,109,136,109,139,103,144,97,148,92,131,85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271,79l236,79,248,91,256,97,271,79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25,0l109,16,94,30,80,42,66,53,58,60,48,65,37,67,46,91,55,89,64,89,70,88,83,87,111,86,125,85,131,85,236,79,271,79,272,78,257,66,83,66,99,54,115,41,150,13,125,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97,20l181,36,214,61,178,63,83,66,257,66,239,52,219,37,197,2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32,270l434,278,437,288,438,296,456,297,473,297,505,298,524,295,538,288,549,275,550,272,500,272,484,272,467,272,432,27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52,167l430,167,415,194,415,215,536,215,534,232,532,244,530,252,527,265,517,272,550,272,554,258,558,236,560,218,563,194,439,194,452,167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94,121l455,121,422,141,388,160,353,177,316,193,325,208,402,181,426,167,596,167,596,146,460,146,468,140,477,134,494,121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617,100l323,100,323,121,617,121,617,10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55,61l431,61,431,100,455,100,455,61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574,24l553,44,532,64,509,82,486,100,522,100,540,86,558,71,575,56,593,40,574,24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520,40l348,40,348,61,520,61,520,4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55,4l431,4,431,40,455,40,455,4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</w:r>
    </w:p>
    <w:p>
      <w:pPr>
        <w:spacing w:line="240" w:lineRule="auto" w:before="8"/>
        <w:ind w:right="0"/>
        <w:rPr>
          <w:rFonts w:ascii="微软雅黑" w:hAnsi="微软雅黑" w:cs="微软雅黑" w:eastAsia="微软雅黑" w:hint="default"/>
          <w:sz w:val="13"/>
          <w:szCs w:val="13"/>
        </w:rPr>
      </w:pPr>
    </w:p>
    <w:p>
      <w:pPr>
        <w:pStyle w:val="BodyText"/>
        <w:spacing w:line="325" w:lineRule="exact"/>
        <w:ind w:right="102"/>
        <w:jc w:val="left"/>
      </w:pPr>
      <w:r>
        <w:rPr/>
        <w:pict>
          <v:group style="position:absolute;margin-left:71.099998pt;margin-top:7.458723pt;width:4.650pt;height:4.650pt;mso-position-horizontal-relative:page;mso-position-vertical-relative:paragraph;z-index:1432" coordorigin="1422,149" coordsize="93,93">
            <v:shape style="position:absolute;left:1422;top:149;width:93;height:93" coordorigin="1422,149" coordsize="93,93" path="m1469,149l1451,153,1436,163,1426,177,1422,195,1426,213,1436,228,1451,238,1469,242,1487,238,1501,228,1511,213,1514,195,1511,177,1501,163,1487,153,1469,1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Segoe UI" w:hAnsi="Segoe UI" w:cs="Segoe UI" w:eastAsia="Segoe UI" w:hint="default"/>
        </w:rPr>
        <w:t>Unicode</w:t>
      </w:r>
      <w:r>
        <w:rPr/>
        <w:t>字符：</w:t>
      </w:r>
    </w:p>
    <w:p>
      <w:pPr>
        <w:pStyle w:val="BodyText"/>
        <w:spacing w:line="240" w:lineRule="auto" w:before="177"/>
        <w:ind w:left="1299" w:right="102"/>
        <w:jc w:val="left"/>
        <w:rPr>
          <w:rFonts w:ascii="Segoe UI" w:hAnsi="Segoe UI" w:cs="Segoe UI" w:eastAsia="Segoe UI" w:hint="default"/>
        </w:rPr>
      </w:pPr>
      <w:r>
        <w:rPr/>
        <w:pict>
          <v:shape style="position:absolute;margin-left:100.860001pt;margin-top:17.936949pt;width:5.1pt;height:5.1pt;mso-position-horizontal-relative:page;mso-position-vertical-relative:paragraph;z-index:1336" type="#_x0000_t75" stroked="false">
            <v:imagedata r:id="rId7" o:title=""/>
          </v:shape>
        </w:pict>
      </w:r>
      <w:r>
        <w:rPr>
          <w:rFonts w:ascii="Segoe UI" w:hAnsi="Segoe UI" w:cs="Segoe UI" w:eastAsia="Segoe UI" w:hint="default"/>
          <w:spacing w:val="-1"/>
        </w:rPr>
        <w:t>Unicode</w:t>
      </w:r>
      <w:r>
        <w:rPr>
          <w:spacing w:val="-1"/>
        </w:rPr>
        <w:t>字符列表</w:t>
      </w:r>
      <w:r>
        <w:rPr>
          <w:rFonts w:ascii="Segoe UI" w:hAnsi="Segoe UI" w:cs="Segoe UI" w:eastAsia="Segoe UI" w:hint="default"/>
          <w:spacing w:val="-1"/>
        </w:rPr>
        <w:t>:</w:t>
      </w:r>
      <w:r>
        <w:rPr>
          <w:rFonts w:ascii="Segoe UI" w:hAnsi="Segoe UI" w:cs="Segoe UI" w:eastAsia="Segoe UI" w:hint="default"/>
          <w:spacing w:val="29"/>
        </w:rPr>
        <w:t> </w:t>
      </w:r>
      <w:r>
        <w:rPr>
          <w:rFonts w:ascii="Segoe UI" w:hAnsi="Segoe UI" w:cs="Segoe UI" w:eastAsia="Segoe UI" w:hint="default"/>
          <w:spacing w:val="-1"/>
        </w:rPr>
        <w:t>https://zh.wikipedia.org/wiki/Unicode%E5%AD%97%E7%AC%A6%E5%88</w:t>
      </w:r>
    </w:p>
    <w:p>
      <w:pPr>
        <w:pStyle w:val="BodyText"/>
        <w:spacing w:line="240" w:lineRule="auto" w:before="48"/>
        <w:ind w:left="1299" w:right="102"/>
        <w:jc w:val="left"/>
        <w:rPr>
          <w:rFonts w:ascii="Segoe UI" w:hAnsi="Segoe UI" w:cs="Segoe UI" w:eastAsia="Segoe UI" w:hint="default"/>
        </w:rPr>
      </w:pPr>
      <w:r>
        <w:rPr>
          <w:rFonts w:ascii="Segoe UI"/>
        </w:rPr>
        <w:t>%97%E8%A1%A8</w:t>
      </w:r>
    </w:p>
    <w:p>
      <w:pPr>
        <w:pStyle w:val="BodyText"/>
        <w:spacing w:line="240" w:lineRule="auto" w:before="50"/>
        <w:ind w:left="1300" w:right="102"/>
        <w:jc w:val="left"/>
        <w:rPr>
          <w:rFonts w:ascii="Segoe UI" w:hAnsi="Segoe UI" w:cs="Segoe UI" w:eastAsia="Segoe UI" w:hint="default"/>
        </w:rPr>
      </w:pPr>
      <w:r>
        <w:rPr/>
        <w:pict>
          <v:shape style="position:absolute;margin-left:100.860001pt;margin-top:7.530563pt;width:5.1pt;height:5.1pt;mso-position-horizontal-relative:page;mso-position-vertical-relative:paragraph;z-index:1360" type="#_x0000_t75" stroked="false">
            <v:imagedata r:id="rId7" o:title=""/>
          </v:shape>
        </w:pict>
      </w:r>
      <w:r>
        <w:rPr>
          <w:rFonts w:ascii="Segoe UI"/>
        </w:rPr>
        <w:t>Unicode/Character</w:t>
      </w:r>
      <w:r>
        <w:rPr>
          <w:rFonts w:ascii="Segoe UI"/>
          <w:spacing w:val="-29"/>
        </w:rPr>
        <w:t> </w:t>
      </w:r>
      <w:r>
        <w:rPr>
          <w:rFonts w:ascii="Segoe UI"/>
        </w:rPr>
        <w:t>reference:</w:t>
      </w:r>
      <w:r>
        <w:rPr>
          <w:rFonts w:ascii="Segoe UI"/>
          <w:spacing w:val="-29"/>
        </w:rPr>
        <w:t> </w:t>
      </w:r>
      <w:r>
        <w:rPr>
          <w:rFonts w:ascii="Segoe UI"/>
        </w:rPr>
        <w:t>https://en.wikibooks.org/wiki/Unicode/Character_reference</w:t>
      </w:r>
    </w:p>
    <w:p>
      <w:pPr>
        <w:pStyle w:val="BodyText"/>
        <w:spacing w:line="240" w:lineRule="auto" w:before="50"/>
        <w:ind w:left="1300" w:right="102"/>
        <w:jc w:val="left"/>
        <w:rPr>
          <w:rFonts w:ascii="Segoe UI" w:hAnsi="Segoe UI" w:cs="Segoe UI" w:eastAsia="Segoe UI" w:hint="default"/>
        </w:rPr>
      </w:pPr>
      <w:r>
        <w:rPr>
          <w:rFonts w:ascii="Segoe UI"/>
        </w:rPr>
        <w:t>/0000-0FFF</w:t>
      </w:r>
    </w:p>
    <w:p>
      <w:pPr>
        <w:pStyle w:val="BodyText"/>
        <w:spacing w:line="264" w:lineRule="exact" w:before="50"/>
        <w:ind w:left="1300" w:right="102"/>
        <w:jc w:val="left"/>
        <w:rPr>
          <w:rFonts w:ascii="Segoe UI" w:hAnsi="Segoe UI" w:cs="Segoe UI" w:eastAsia="Segoe UI" w:hint="default"/>
        </w:rPr>
      </w:pPr>
      <w:r>
        <w:rPr/>
        <w:pict>
          <v:shape style="position:absolute;margin-left:100.860001pt;margin-top:7.530563pt;width:5.1pt;height:5.1pt;mso-position-horizontal-relative:page;mso-position-vertical-relative:paragraph;z-index:1384" type="#_x0000_t75" stroked="false">
            <v:imagedata r:id="rId7" o:title=""/>
          </v:shape>
        </w:pict>
      </w:r>
      <w:r>
        <w:rPr>
          <w:rFonts w:ascii="Segoe UI"/>
        </w:rPr>
        <w:t>Unicode 10.0 Character Code Charts:</w:t>
      </w:r>
      <w:r>
        <w:rPr>
          <w:rFonts w:ascii="Segoe UI"/>
          <w:spacing w:val="-8"/>
        </w:rPr>
        <w:t> </w:t>
      </w:r>
      <w:hyperlink r:id="rId8">
        <w:r>
          <w:rPr>
            <w:rFonts w:ascii="Segoe UI"/>
          </w:rPr>
          <w:t>https://www.unicode.org/cha</w:t>
        </w:r>
      </w:hyperlink>
      <w:r>
        <w:rPr>
          <w:rFonts w:ascii="Segoe UI"/>
        </w:rPr>
        <w:t>rts</w:t>
      </w:r>
    </w:p>
    <w:p>
      <w:pPr>
        <w:pStyle w:val="BodyText"/>
        <w:spacing w:line="330" w:lineRule="exact" w:before="28"/>
        <w:ind w:left="1299" w:right="85"/>
        <w:jc w:val="left"/>
        <w:rPr>
          <w:rFonts w:ascii="Segoe UI" w:hAnsi="Segoe UI" w:cs="Segoe UI" w:eastAsia="Segoe UI" w:hint="default"/>
        </w:rPr>
      </w:pPr>
      <w:r>
        <w:rPr/>
        <w:pict>
          <v:shape style="position:absolute;margin-left:100.860001pt;margin-top:8.299997pt;width:5.1pt;height:5.1pt;mso-position-horizontal-relative:page;mso-position-vertical-relative:paragraph;z-index:1408" type="#_x0000_t75" stroked="false">
            <v:imagedata r:id="rId7" o:title=""/>
          </v:shape>
        </w:pict>
      </w:r>
      <w:r>
        <w:rPr/>
        <w:t>世界文字大全，</w:t>
      </w:r>
      <w:r>
        <w:rPr>
          <w:rFonts w:ascii="Segoe UI" w:hAnsi="Segoe UI" w:cs="Segoe UI" w:eastAsia="Segoe UI" w:hint="default"/>
        </w:rPr>
        <w:t>Unicode </w:t>
      </w:r>
      <w:r>
        <w:rPr/>
        <w:t>字符集</w:t>
      </w:r>
      <w:r>
        <w:rPr>
          <w:rFonts w:ascii="Segoe UI" w:hAnsi="Segoe UI" w:cs="Segoe UI" w:eastAsia="Segoe UI" w:hint="default"/>
        </w:rPr>
        <w:t>: </w:t>
      </w:r>
      <w:hyperlink r:id="rId9">
        <w:r>
          <w:rPr>
            <w:rFonts w:ascii="Segoe UI" w:hAnsi="Segoe UI" w:cs="Segoe UI" w:eastAsia="Segoe UI" w:hint="default"/>
          </w:rPr>
          <w:t>http://www.qqxiuzi.cn/zh/unicode-zifu.php?plane=0&amp;ks=0000&amp;</w:t>
        </w:r>
      </w:hyperlink>
      <w:r>
        <w:rPr>
          <w:rFonts w:ascii="Segoe UI" w:hAnsi="Segoe UI" w:cs="Segoe UI" w:eastAsia="Segoe UI" w:hint="default"/>
        </w:rPr>
        <w:t> </w:t>
      </w:r>
      <w:r>
        <w:rPr>
          <w:rFonts w:ascii="Segoe UI" w:hAnsi="Segoe UI" w:cs="Segoe UI" w:eastAsia="Segoe UI" w:hint="default"/>
        </w:rPr>
        <w:t>js=0FFF</w:t>
      </w:r>
    </w:p>
    <w:p>
      <w:pPr>
        <w:spacing w:line="240" w:lineRule="auto" w:before="4"/>
        <w:ind w:right="0"/>
        <w:rPr>
          <w:rFonts w:ascii="Segoe UI" w:hAnsi="Segoe UI" w:cs="Segoe UI" w:eastAsia="Segoe UI" w:hint="default"/>
          <w:sz w:val="15"/>
          <w:szCs w:val="15"/>
        </w:rPr>
      </w:pPr>
    </w:p>
    <w:p>
      <w:pPr>
        <w:pStyle w:val="BodyText"/>
        <w:spacing w:line="325" w:lineRule="exact"/>
        <w:ind w:right="102"/>
        <w:jc w:val="left"/>
        <w:rPr>
          <w:rFonts w:ascii="Segoe UI" w:hAnsi="Segoe UI" w:cs="Segoe UI" w:eastAsia="Segoe UI" w:hint="default"/>
        </w:rPr>
      </w:pPr>
      <w:r>
        <w:rPr/>
        <w:pict>
          <v:group style="position:absolute;margin-left:71.099998pt;margin-top:7.458723pt;width:4.650pt;height:4.650pt;mso-position-horizontal-relative:page;mso-position-vertical-relative:paragraph;z-index:1456" coordorigin="1422,149" coordsize="93,93">
            <v:shape style="position:absolute;left:1422;top:149;width:93;height:93" coordorigin="1422,149" coordsize="93,93" path="m1469,149l1451,153,1436,163,1426,177,1422,195,1426,213,1436,228,1451,238,1469,242,1487,238,1501,228,1511,213,1514,195,1511,177,1501,163,1487,153,1469,1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Segoe UI" w:hAnsi="Segoe UI" w:cs="Segoe UI" w:eastAsia="Segoe UI" w:hint="default"/>
        </w:rPr>
        <w:t>Word</w:t>
      </w:r>
      <w:r>
        <w:rPr/>
        <w:t>中的查找与替换通配符详解</w:t>
      </w:r>
      <w:r>
        <w:rPr>
          <w:rFonts w:ascii="Segoe UI" w:hAnsi="Segoe UI" w:cs="Segoe UI" w:eastAsia="Segoe UI" w:hint="default"/>
        </w:rPr>
        <w:t>:</w:t>
      </w:r>
      <w:r>
        <w:rPr>
          <w:rFonts w:ascii="Segoe UI" w:hAnsi="Segoe UI" w:cs="Segoe UI" w:eastAsia="Segoe UI" w:hint="default"/>
          <w:spacing w:val="-34"/>
        </w:rPr>
        <w:t> </w:t>
      </w:r>
      <w:r>
        <w:rPr>
          <w:rFonts w:ascii="Segoe UI" w:hAnsi="Segoe UI" w:cs="Segoe UI" w:eastAsia="Segoe UI" w:hint="default"/>
        </w:rPr>
        <w:t>https://wenku.baidu.com</w:t>
      </w:r>
    </w:p>
    <w:p>
      <w:pPr>
        <w:pStyle w:val="BodyText"/>
        <w:spacing w:line="240" w:lineRule="auto" w:before="48"/>
        <w:ind w:right="102"/>
        <w:jc w:val="left"/>
        <w:rPr>
          <w:rFonts w:ascii="Segoe UI" w:hAnsi="Segoe UI" w:cs="Segoe UI" w:eastAsia="Segoe UI" w:hint="default"/>
        </w:rPr>
      </w:pPr>
      <w:r>
        <w:rPr>
          <w:rFonts w:ascii="Segoe UI"/>
        </w:rPr>
        <w:t>/view/3c2f6b59ad02de80d4d8406b.html?re=view</w:t>
      </w:r>
    </w:p>
    <w:p>
      <w:pPr>
        <w:spacing w:line="240" w:lineRule="auto" w:before="4"/>
        <w:ind w:right="0"/>
        <w:rPr>
          <w:rFonts w:ascii="Segoe UI" w:hAnsi="Segoe UI" w:cs="Segoe UI" w:eastAsia="Segoe UI" w:hint="default"/>
          <w:sz w:val="16"/>
          <w:szCs w:val="16"/>
        </w:rPr>
      </w:pPr>
    </w:p>
    <w:p>
      <w:pPr>
        <w:pStyle w:val="BodyText"/>
        <w:spacing w:line="240" w:lineRule="auto" w:before="43"/>
        <w:ind w:right="102"/>
        <w:jc w:val="left"/>
        <w:rPr>
          <w:rFonts w:ascii="Segoe UI" w:hAnsi="Segoe UI" w:cs="Segoe UI" w:eastAsia="Segoe UI" w:hint="default"/>
        </w:rPr>
      </w:pPr>
      <w:r>
        <w:rPr/>
        <w:pict>
          <v:group style="position:absolute;margin-left:71.099998pt;margin-top:7.420563pt;width:4.650pt;height:4.650pt;mso-position-horizontal-relative:page;mso-position-vertical-relative:paragraph;z-index:1480" coordorigin="1422,148" coordsize="93,93">
            <v:shape style="position:absolute;left:1422;top:148;width:93;height:93" coordorigin="1422,148" coordsize="93,93" path="m1469,148l1451,152,1436,162,1426,176,1422,194,1426,212,1436,227,1451,237,1469,241,1487,237,1501,227,1511,212,1514,194,1511,176,1501,162,1487,152,1469,14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Segoe UI"/>
        </w:rPr>
        <w:t>Finding</w:t>
      </w:r>
      <w:r>
        <w:rPr>
          <w:rFonts w:ascii="Segoe UI"/>
          <w:spacing w:val="-7"/>
        </w:rPr>
        <w:t> </w:t>
      </w:r>
      <w:r>
        <w:rPr>
          <w:rFonts w:ascii="Segoe UI"/>
        </w:rPr>
        <w:t>and</w:t>
      </w:r>
      <w:r>
        <w:rPr>
          <w:rFonts w:ascii="Segoe UI"/>
          <w:spacing w:val="-7"/>
        </w:rPr>
        <w:t> </w:t>
      </w:r>
      <w:r>
        <w:rPr>
          <w:rFonts w:ascii="Segoe UI"/>
        </w:rPr>
        <w:t>replacing</w:t>
      </w:r>
      <w:r>
        <w:rPr>
          <w:rFonts w:ascii="Segoe UI"/>
          <w:spacing w:val="-7"/>
        </w:rPr>
        <w:t> </w:t>
      </w:r>
      <w:r>
        <w:rPr>
          <w:rFonts w:ascii="Segoe UI"/>
        </w:rPr>
        <w:t>characters</w:t>
      </w:r>
      <w:r>
        <w:rPr>
          <w:rFonts w:ascii="Segoe UI"/>
          <w:spacing w:val="-9"/>
        </w:rPr>
        <w:t> </w:t>
      </w:r>
      <w:r>
        <w:rPr>
          <w:rFonts w:ascii="Segoe UI"/>
        </w:rPr>
        <w:t>using</w:t>
      </w:r>
      <w:r>
        <w:rPr>
          <w:rFonts w:ascii="Segoe UI"/>
          <w:spacing w:val="-8"/>
        </w:rPr>
        <w:t> </w:t>
      </w:r>
      <w:r>
        <w:rPr>
          <w:rFonts w:ascii="Segoe UI"/>
        </w:rPr>
        <w:t>wildcards:</w:t>
      </w:r>
      <w:r>
        <w:rPr>
          <w:rFonts w:ascii="Segoe UI"/>
          <w:spacing w:val="-8"/>
        </w:rPr>
        <w:t> </w:t>
      </w:r>
      <w:r>
        <w:rPr>
          <w:rFonts w:ascii="Segoe UI"/>
        </w:rPr>
        <w:t>https://wordmvp.com/FAQs/General</w:t>
      </w:r>
    </w:p>
    <w:p>
      <w:pPr>
        <w:pStyle w:val="BodyText"/>
        <w:spacing w:line="240" w:lineRule="auto" w:before="50"/>
        <w:ind w:right="102"/>
        <w:jc w:val="left"/>
        <w:rPr>
          <w:rFonts w:ascii="Segoe UI" w:hAnsi="Segoe UI" w:cs="Segoe UI" w:eastAsia="Segoe UI" w:hint="default"/>
        </w:rPr>
      </w:pPr>
      <w:r>
        <w:rPr>
          <w:rFonts w:ascii="Segoe UI"/>
        </w:rPr>
        <w:t>/UsingWildcards.htm</w:t>
      </w:r>
    </w:p>
    <w:p>
      <w:pPr>
        <w:spacing w:after="0" w:line="240" w:lineRule="auto"/>
        <w:jc w:val="left"/>
        <w:rPr>
          <w:rFonts w:ascii="Segoe UI" w:hAnsi="Segoe UI" w:cs="Segoe UI" w:eastAsia="Segoe UI" w:hint="default"/>
        </w:rPr>
        <w:sectPr>
          <w:pgSz w:w="12240" w:h="15840"/>
          <w:pgMar w:top="720" w:bottom="280" w:left="920" w:right="940"/>
        </w:sectPr>
      </w:pPr>
    </w:p>
    <w:p>
      <w:pPr>
        <w:pStyle w:val="BodyText"/>
        <w:spacing w:line="305" w:lineRule="exact"/>
        <w:ind w:left="720" w:right="0"/>
        <w:jc w:val="left"/>
      </w:pPr>
      <w:r>
        <w:rPr/>
        <w:pict>
          <v:group style="position:absolute;margin-left:71.099998pt;margin-top:6.42pt;width:4.650pt;height:4.650pt;mso-position-horizontal-relative:page;mso-position-vertical-relative:paragraph;z-index:1600" coordorigin="1422,128" coordsize="93,93">
            <v:shape style="position:absolute;left:1422;top:128;width:93;height:93" coordorigin="1422,128" coordsize="93,93" path="m1469,128l1451,132,1436,142,1426,157,1422,175,1426,193,1436,207,1451,217,1469,221,1487,217,1501,207,1511,193,1514,175,1511,157,1501,142,1487,132,1469,12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自己理解并能够书写出正确的符合自己业务逻辑的表达式，不应当盲目迷信网上的解决方案</w:t>
      </w:r>
    </w:p>
    <w:p>
      <w:pPr>
        <w:spacing w:line="240" w:lineRule="auto" w:before="6" w:after="0"/>
        <w:ind w:right="0"/>
        <w:rPr>
          <w:rFonts w:ascii="微软雅黑" w:hAnsi="微软雅黑" w:cs="微软雅黑" w:eastAsia="微软雅黑" w:hint="default"/>
          <w:sz w:val="18"/>
          <w:szCs w:val="18"/>
        </w:rPr>
      </w:pPr>
    </w:p>
    <w:p>
      <w:pPr>
        <w:spacing w:line="300" w:lineRule="exact"/>
        <w:ind w:left="123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  <w:pict>
          <v:group style="width:29.65pt;height:15pt;mso-position-horizontal-relative:char;mso-position-vertical-relative:line" coordorigin="0,0" coordsize="593,300">
            <v:group style="position:absolute;left:0;top:0;width:593;height:300" coordorigin="0,0" coordsize="593,300">
              <v:shape style="position:absolute;left:0;top:0;width:593;height:300" coordorigin="0,0" coordsize="593,300" path="m156,276l158,286,161,293,162,300,196,300,211,298,222,291,228,280,228,278,180,278,169,277,156,276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52,202l143,221,132,240,120,259,108,278,115,282,122,287,128,292,141,272,153,253,164,233,175,212,152,202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266,202l246,214,257,230,268,248,289,283,310,270,299,253,289,236,278,219,266,202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06,236l77,243,50,249,24,254,0,258,6,282,31,276,56,270,80,265,104,260,104,245,106,236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230,186l208,186,208,272,202,278,228,278,230,265,230,186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79,127l54,127,42,146,30,163,18,179,6,192,12,215,66,206,86,203,102,200,103,192,103,187,40,187,58,160,78,130,79,127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06,176l89,180,55,185,40,187,103,187,103,185,106,176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63,118l138,118,133,131,128,143,123,155,118,166,118,186,293,186,293,166,144,166,149,154,153,142,158,130,163,118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230,97l112,97,112,118,208,118,208,166,230,166,230,97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60,0l45,33,30,62,16,87,1,109,6,131,54,127,79,127,91,108,28,108,39,89,52,66,66,39,82,10,60,0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91,60l85,72,79,84,72,96,66,107,42,107,28,108,91,108,95,102,113,72,91,60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85,58l161,58,157,68,154,78,146,97,170,97,185,58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292,37l104,37,104,58,292,58,292,37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79,1l168,37,193,37,197,26,200,17,204,6,179,1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454,265l456,276,458,286,460,293,489,294,503,295,516,295,546,291,568,278,574,268,514,268,502,267,454,265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593,28l336,28,336,53,565,53,564,98,563,141,562,182,561,215,560,236,557,250,542,264,530,268,574,268,581,256,587,226,589,150,591,92,593,28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541,154l494,170,443,187,329,223,338,250,541,180,541,154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379,78l366,98,390,110,416,122,443,136,472,151,486,128,464,117,438,105,410,92,379,78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3"/>
          <w:szCs w:val="13"/>
        </w:rPr>
      </w:pPr>
    </w:p>
    <w:p>
      <w:pPr>
        <w:pStyle w:val="BodyText"/>
        <w:spacing w:line="325" w:lineRule="exact"/>
        <w:ind w:left="503" w:right="0"/>
        <w:jc w:val="left"/>
      </w:pPr>
      <w:r>
        <w:rPr>
          <w:rFonts w:ascii="Segoe UI" w:hAnsi="Segoe UI" w:cs="Segoe UI" w:eastAsia="Segoe UI" w:hint="default"/>
        </w:rPr>
        <w:t>1.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中英文以空格分隔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left="720" w:right="0"/>
        <w:jc w:val="left"/>
        <w:rPr>
          <w:rFonts w:ascii="Consolas" w:hAnsi="Consolas" w:cs="Consolas" w:eastAsia="Consolas" w:hint="default"/>
        </w:rPr>
      </w:pPr>
      <w:r>
        <w:rPr>
          <w:rFonts w:ascii="Consolas"/>
          <w:color w:val="6A5B3D"/>
        </w:rPr>
        <w:t>([!^13 ]@)</w:t>
      </w:r>
      <w:r>
        <w:rPr>
          <w:rFonts w:ascii="Consolas"/>
          <w:color w:val="6A5B3D"/>
          <w:spacing w:val="-13"/>
        </w:rPr>
        <w:t> </w:t>
      </w:r>
      <w:r>
        <w:rPr>
          <w:rFonts w:ascii="Consolas"/>
          <w:color w:val="6A5B3D"/>
        </w:rPr>
        <w:t>([!^13]@^13)</w:t>
      </w:r>
      <w:r>
        <w:rPr>
          <w:rFonts w:ascii="Consolas"/>
        </w:rPr>
      </w:r>
    </w:p>
    <w:p>
      <w:pPr>
        <w:spacing w:line="240" w:lineRule="auto" w:before="6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25" w:lineRule="exact"/>
        <w:ind w:left="504" w:right="0"/>
        <w:jc w:val="left"/>
      </w:pPr>
      <w:r>
        <w:rPr>
          <w:rFonts w:ascii="Segoe UI" w:hAnsi="Segoe UI" w:cs="Segoe UI" w:eastAsia="Segoe UI" w:hint="default"/>
        </w:rPr>
        <w:t>2.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英文中没有中文</w:t>
      </w:r>
    </w:p>
    <w:p>
      <w:pPr>
        <w:spacing w:line="240" w:lineRule="auto" w:before="9"/>
        <w:ind w:right="0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pStyle w:val="BodyText"/>
        <w:spacing w:line="240" w:lineRule="auto"/>
        <w:ind w:left="720"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([!^13]@[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])([!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]@^13)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2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25" w:lineRule="exact"/>
        <w:ind w:left="504" w:right="0"/>
        <w:jc w:val="left"/>
      </w:pPr>
      <w:r>
        <w:rPr>
          <w:rFonts w:ascii="Segoe UI" w:hAnsi="Segoe UI" w:cs="Segoe UI" w:eastAsia="Segoe UI" w:hint="default"/>
        </w:rPr>
        <w:t>3.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中文没有英文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left="720"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([!^13</w:t>
      </w:r>
      <w:r>
        <w:rPr>
          <w:rFonts w:ascii="Consolas" w:hAnsi="Consolas" w:cs="Consolas" w:eastAsia="Consolas" w:hint="default"/>
          <w:color w:val="6A5B3D"/>
          <w:spacing w:val="-20"/>
        </w:rPr>
        <w:t> </w:t>
      </w:r>
      <w:r>
        <w:rPr>
          <w:rFonts w:ascii="Consolas" w:hAnsi="Consolas" w:cs="Consolas" w:eastAsia="Consolas" w:hint="default"/>
          <w:color w:val="6A5B3D"/>
        </w:rPr>
        <w:t>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z]@)([A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z][!^13]@^13)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6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25" w:lineRule="exact"/>
        <w:ind w:left="504" w:right="0"/>
        <w:jc w:val="left"/>
      </w:pPr>
      <w:r>
        <w:rPr>
          <w:rFonts w:ascii="Segoe UI" w:hAnsi="Segoe UI" w:cs="Segoe UI" w:eastAsia="Segoe UI" w:hint="default"/>
        </w:rPr>
        <w:t>4.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数字，包括整数和小数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left="720"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&lt;[0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9]@&gt;</w:t>
      </w:r>
      <w:r>
        <w:rPr>
          <w:rFonts w:ascii="Consolas" w:hAnsi="Consolas" w:cs="Consolas" w:eastAsia="Consolas" w:hint="default"/>
          <w:color w:val="6A5B3D"/>
          <w:spacing w:val="-74"/>
        </w:rPr>
        <w:t> </w:t>
      </w:r>
      <w:r>
        <w:rPr>
          <w:rFonts w:ascii="Consolas" w:hAnsi="Consolas" w:cs="Consolas" w:eastAsia="Consolas" w:hint="default"/>
          <w:color w:val="6A5B3D"/>
        </w:rPr>
        <w:t>&lt;[0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9]@.[0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9]@&gt;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240" w:lineRule="auto" w:before="179"/>
        <w:ind w:left="720" w:right="0"/>
        <w:jc w:val="left"/>
      </w:pPr>
      <w:r>
        <w:rPr/>
        <w:t>由于</w:t>
      </w:r>
      <w:r>
        <w:rPr>
          <w:rFonts w:ascii="Segoe UI" w:hAnsi="Segoe UI" w:cs="Segoe UI" w:eastAsia="Segoe UI" w:hint="default"/>
        </w:rPr>
        <w:t>Word</w:t>
      </w:r>
      <w:r>
        <w:rPr/>
        <w:t>中没有匹配</w:t>
      </w:r>
      <w:r>
        <w:rPr>
          <w:rFonts w:ascii="Segoe UI" w:hAnsi="Segoe UI" w:cs="Segoe UI" w:eastAsia="Segoe UI" w:hint="default"/>
        </w:rPr>
        <w:t>0</w:t>
      </w:r>
      <w:r>
        <w:rPr/>
        <w:t>个或者</w:t>
      </w:r>
      <w:r>
        <w:rPr>
          <w:rFonts w:ascii="Segoe UI" w:hAnsi="Segoe UI" w:cs="Segoe UI" w:eastAsia="Segoe UI" w:hint="default"/>
        </w:rPr>
        <w:t>1</w:t>
      </w:r>
      <w:r>
        <w:rPr/>
        <w:t>个的概念，因此只能分两步来写</w:t>
      </w:r>
    </w:p>
    <w:p>
      <w:pPr>
        <w:spacing w:line="240" w:lineRule="auto" w:before="7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25" w:lineRule="exact"/>
        <w:ind w:left="504" w:right="0"/>
        <w:jc w:val="left"/>
      </w:pPr>
      <w:r>
        <w:rPr>
          <w:rFonts w:ascii="Segoe UI" w:hAnsi="Segoe UI" w:cs="Segoe UI" w:eastAsia="Segoe UI" w:hint="default"/>
        </w:rPr>
        <w:t>5.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英文缩写，骆驼拼写等特殊单词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left="720"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&lt;[A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Z]{2,}&gt;</w:t>
      </w:r>
      <w:r>
        <w:rPr>
          <w:rFonts w:ascii="Consolas" w:hAnsi="Consolas" w:cs="Consolas" w:eastAsia="Consolas" w:hint="default"/>
          <w:color w:val="6A5B3D"/>
          <w:spacing w:val="-81"/>
        </w:rPr>
        <w:t> </w:t>
      </w:r>
      <w:r>
        <w:rPr>
          <w:rFonts w:ascii="Consolas" w:hAnsi="Consolas" w:cs="Consolas" w:eastAsia="Consolas" w:hint="default"/>
          <w:color w:val="6A5B3D"/>
        </w:rPr>
        <w:t>&lt;[A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z]@[A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z]@&gt;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240" w:lineRule="auto" w:before="179"/>
        <w:ind w:left="720" w:right="0"/>
        <w:jc w:val="left"/>
      </w:pPr>
      <w:r>
        <w:rPr/>
        <w:t>由于</w:t>
      </w:r>
      <w:r>
        <w:rPr>
          <w:rFonts w:ascii="Segoe UI" w:hAnsi="Segoe UI" w:cs="Segoe UI" w:eastAsia="Segoe UI" w:hint="default"/>
        </w:rPr>
        <w:t>Word</w:t>
      </w:r>
      <w:r>
        <w:rPr/>
        <w:t>中没有重复表达式多次的概念，因此只能匹配固定个数的单词拼接的骆驼拼写</w:t>
      </w:r>
    </w:p>
    <w:p>
      <w:pPr>
        <w:spacing w:line="240" w:lineRule="auto" w:before="7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25" w:lineRule="exact"/>
        <w:ind w:left="504" w:right="0"/>
        <w:jc w:val="left"/>
      </w:pPr>
      <w:r>
        <w:rPr>
          <w:rFonts w:ascii="Segoe UI" w:hAnsi="Segoe UI" w:cs="Segoe UI" w:eastAsia="Segoe UI" w:hint="default"/>
        </w:rPr>
        <w:t>6.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带有连字符的英文单词，包括化合物名字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left="671" w:right="0"/>
        <w:jc w:val="left"/>
        <w:rPr>
          <w:rFonts w:ascii="Consolas" w:hAnsi="Consolas" w:cs="Consolas" w:eastAsia="Consolas" w:hint="default"/>
        </w:rPr>
      </w:pPr>
      <w:r>
        <w:rPr>
          <w:rFonts w:ascii="Times New Roman" w:hAnsi="Times New Roman" w:cs="Times New Roman" w:eastAsia="Times New Roman" w:hint="default"/>
          <w:color w:val="6A5B3D"/>
        </w:rPr>
      </w:r>
      <w:r>
        <w:rPr>
          <w:rFonts w:ascii="Times New Roman" w:hAnsi="Times New Roman" w:cs="Times New Roman" w:eastAsia="Times New Roman" w:hint="default"/>
          <w:color w:val="6A5B3D"/>
          <w:spacing w:val="-4"/>
          <w:shd w:fill="FFFF00" w:color="auto" w:val="clear"/>
        </w:rPr>
        <w:t> 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&lt;[</w:t>
      </w:r>
      <w:r>
        <w:rPr>
          <w:rFonts w:ascii="Consolas" w:hAnsi="Consolas" w:cs="Consolas" w:eastAsia="Consolas" w:hint="default"/>
          <w:color w:val="6A5B3D"/>
        </w:rPr>
        <w:t>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z]@\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z]@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&gt;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1"/>
        <w:ind w:right="0"/>
        <w:rPr>
          <w:rFonts w:ascii="Consolas" w:hAnsi="Consolas" w:cs="Consolas" w:eastAsia="Consolas" w:hint="default"/>
          <w:sz w:val="19"/>
          <w:szCs w:val="19"/>
        </w:rPr>
      </w:pPr>
    </w:p>
    <w:p>
      <w:pPr>
        <w:pStyle w:val="BodyText"/>
        <w:spacing w:line="330" w:lineRule="exact"/>
        <w:ind w:left="720" w:right="0"/>
        <w:jc w:val="left"/>
      </w:pPr>
      <w:r>
        <w:rPr>
          <w:spacing w:val="-1"/>
        </w:rPr>
        <w:t>由于</w:t>
      </w:r>
      <w:r>
        <w:rPr>
          <w:rFonts w:ascii="Segoe UI" w:hAnsi="Segoe UI" w:cs="Segoe UI" w:eastAsia="Segoe UI" w:hint="default"/>
          <w:spacing w:val="-1"/>
        </w:rPr>
        <w:t>Word</w:t>
      </w:r>
      <w:r>
        <w:rPr>
          <w:spacing w:val="-1"/>
        </w:rPr>
        <w:t>中没有重复表达式多次的概念，因此只能匹配固定个数连字符；由于没有匹配</w:t>
      </w:r>
      <w:r>
        <w:rPr>
          <w:rFonts w:ascii="Segoe UI" w:hAnsi="Segoe UI" w:cs="Segoe UI" w:eastAsia="Segoe UI" w:hint="default"/>
          <w:spacing w:val="-1"/>
        </w:rPr>
        <w:t>0</w:t>
      </w:r>
      <w:r>
        <w:rPr>
          <w:spacing w:val="-1"/>
        </w:rPr>
        <w:t>个或</w:t>
      </w:r>
      <w:r>
        <w:rPr>
          <w:rFonts w:ascii="Segoe UI" w:hAnsi="Segoe UI" w:cs="Segoe UI" w:eastAsia="Segoe UI" w:hint="default"/>
          <w:spacing w:val="-1"/>
        </w:rPr>
        <w:t>1</w:t>
      </w:r>
      <w:r>
        <w:rPr>
          <w:spacing w:val="-1"/>
        </w:rPr>
        <w:t>个的概</w:t>
      </w:r>
      <w:r>
        <w:rPr/>
        <w:t> 念，因此如果引入数字，需要指定数字与英文的相对位置</w:t>
      </w:r>
    </w:p>
    <w:p>
      <w:pPr>
        <w:spacing w:line="240" w:lineRule="auto" w:before="7" w:after="0"/>
        <w:ind w:right="0"/>
        <w:rPr>
          <w:rFonts w:ascii="微软雅黑" w:hAnsi="微软雅黑" w:cs="微软雅黑" w:eastAsia="微软雅黑" w:hint="default"/>
          <w:sz w:val="21"/>
          <w:szCs w:val="21"/>
        </w:rPr>
      </w:pPr>
    </w:p>
    <w:p>
      <w:pPr>
        <w:spacing w:line="240" w:lineRule="auto"/>
        <w:ind w:left="123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sz w:val="20"/>
          <w:szCs w:val="20"/>
        </w:rPr>
        <w:drawing>
          <wp:inline distT="0" distB="0" distL="0" distR="0">
            <wp:extent cx="2841485" cy="261937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485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 w:hint="default"/>
          <w:sz w:val="20"/>
          <w:szCs w:val="20"/>
        </w:rPr>
      </w:r>
    </w:p>
    <w:p>
      <w:pPr>
        <w:spacing w:line="240" w:lineRule="auto" w:before="5"/>
        <w:ind w:right="0"/>
        <w:rPr>
          <w:rFonts w:ascii="微软雅黑" w:hAnsi="微软雅黑" w:cs="微软雅黑" w:eastAsia="微软雅黑" w:hint="default"/>
          <w:sz w:val="8"/>
          <w:szCs w:val="8"/>
        </w:rPr>
      </w:pPr>
    </w:p>
    <w:p>
      <w:pPr>
        <w:spacing w:line="20" w:lineRule="exact"/>
        <w:ind w:left="1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510.5pt;height:.5pt;mso-position-horizontal-relative:char;mso-position-vertical-relative:line" coordorigin="0,0" coordsize="10210,10">
            <v:group style="position:absolute;left:5;top:5;width:10200;height:2" coordorigin="5,5" coordsize="10200,2">
              <v:shape style="position:absolute;left:5;top:5;width:10200;height:2" coordorigin="5,5" coordsize="10200,0" path="m5,5l1020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spacing w:line="240" w:lineRule="auto" w:before="8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相比于通配符，正则表达式更为强大。</w:t>
      </w:r>
    </w:p>
    <w:p>
      <w:pPr>
        <w:spacing w:line="240" w:lineRule="auto" w:before="7" w:after="0"/>
        <w:ind w:right="0"/>
        <w:rPr>
          <w:rFonts w:ascii="微软雅黑" w:hAnsi="微软雅黑" w:cs="微软雅黑" w:eastAsia="微软雅黑" w:hint="default"/>
          <w:sz w:val="18"/>
          <w:szCs w:val="18"/>
        </w:rPr>
      </w:pPr>
    </w:p>
    <w:p>
      <w:pPr>
        <w:spacing w:line="303" w:lineRule="exact"/>
        <w:ind w:left="123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  <w:pict>
          <v:group style="width:62.6pt;height:15.2pt;mso-position-horizontal-relative:char;mso-position-vertical-relative:line" coordorigin="0,0" coordsize="1252,304">
            <v:group style="position:absolute;left:0;top:0;width:1252;height:304" coordorigin="0,0" coordsize="1252,304">
              <v:shape style="position:absolute;left:0;top:0;width:1252;height:304" coordorigin="0,0" coordsize="1252,304" path="m284,268l22,268,22,287,284,287,284,26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64,235l142,235,142,268,164,268,164,235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0,176l82,176,64,193,44,208,23,222,0,234,7,242,12,248,16,254,29,246,42,237,55,228,67,218,284,218,283,218,279,216,71,216,81,207,91,197,100,187,110,17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84,218l238,218,250,227,263,235,276,243,290,250,294,244,301,235,307,228,284,21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38,218l67,218,67,235,238,235,238,21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64,186l142,186,142,216,164,216,164,18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22,176l194,176,204,187,214,197,225,207,235,216,279,216,261,206,240,192,222,17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304,156l4,156,4,176,304,176,304,15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,53l65,53,65,156,88,156,88,134,242,134,242,115,88,115,88,94,242,94,242,74,88,74,88,53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42,134l220,134,220,156,242,156,242,134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42,94l220,94,220,115,242,115,242,94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42,53l220,53,220,74,242,74,242,53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94,32l13,32,13,53,294,53,294,32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,0l65,0,65,32,88,32,88,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242,0l220,0,220,32,242,32,242,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480,241l456,241,456,304,480,304,480,241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490,78l446,78,422,117,392,155,357,193,316,229,322,234,406,174,456,97,501,97,490,7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501,97l480,97,504,140,532,179,564,214,599,245,607,235,614,228,620,223,581,194,546,160,516,121,501,97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551,220l383,220,383,241,551,241,551,22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480,97l456,97,456,220,480,220,480,97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614,55l323,55,323,78,614,78,614,55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480,0l456,0,456,55,480,55,480,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2,155l860,155,849,193,830,228,804,259,772,286,778,292,833,260,865,210,886,210,886,182,876,182,878,173,881,164,882,155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10,130l671,130,671,302,691,302,691,134,714,134,710,13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6,210l865,210,865,263,867,276,872,286,879,292,890,294,919,294,928,287,931,274,889,274,886,269,886,21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03,18l727,18,727,242,724,251,718,258,736,278,742,271,746,266,751,263,773,248,782,242,787,239,748,239,748,163,803,163,803,144,748,144,748,100,803,100,803,80,748,80,748,37,803,37,803,1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916,221l916,226,916,239,916,245,915,254,913,262,911,270,907,274,931,274,933,263,935,253,936,241,937,228,930,227,924,223,916,221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15,236l791,236,798,251,816,239,815,23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86,186l768,196,772,202,776,209,781,217,769,226,757,233,748,239,787,239,791,236,815,236,808,223,800,209,793,197,786,18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691,84l668,84,661,114,651,142,641,169,630,194,632,204,636,212,638,221,647,202,656,181,663,157,671,130,710,130,707,126,691,126,691,84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03,163l784,163,784,174,803,174,803,163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14,134l691,134,698,143,704,151,710,161,725,149,719,140,714,134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45,53l826,53,817,155,928,155,928,136,838,136,845,53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03,100l784,100,784,144,803,144,803,10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89,37l869,37,869,67,868,93,866,116,864,136,886,136,887,116,889,92,889,67,889,37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00,119l691,126,707,126,700,119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720,65l634,65,634,84,720,84,720,65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803,37l784,37,784,80,803,80,803,37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691,0l671,0,671,65,691,65,691,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926,18l817,18,817,37,926,37,926,18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048,197l1024,197,1024,253,1026,271,1034,285,1047,293,1064,295,1133,295,1149,293,1162,287,1171,277,1172,274,1055,274,1048,266,1048,197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976,199l969,220,962,240,954,259,946,278,954,282,961,286,967,288,975,271,983,252,990,231,998,208,976,199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59,220l1145,274,1172,274,1176,264,1178,257,1181,245,1183,229,1174,226,1165,222,1159,220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99,192l1181,205,1195,224,1209,241,1221,258,1231,272,1252,257,1238,240,1225,223,1199,192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081,172l1064,186,1078,199,1091,213,1103,226,1115,240,1133,222,1110,199,1097,186,1081,172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83,122l1002,122,1002,144,1156,144,1148,158,1140,171,1132,183,1124,194,1139,199,1183,143,1183,122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17,1l1090,1,1062,31,1028,58,989,82,946,103,950,110,954,118,959,125,1003,101,1041,76,1072,52,1098,26,1129,26,1111,10,1114,7,1115,4,1117,1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129,26l1098,26,1128,55,1161,80,1197,102,1236,121,1240,114,1244,106,1252,97,1212,82,1176,62,1142,38,1129,26xe" filled="true" fillcolor="#000000" stroked="false">
                <v:path arrowok="t"/>
                <v:fill type="solid"/>
              </v:shape>
              <v:shape style="position:absolute;left:0;top:0;width:1252;height:304" coordorigin="0,0" coordsize="1252,304" path="m1086,60l1069,73,1078,85,1087,96,1095,107,1102,118,1121,102,1113,91,1104,81,1095,70,1086,60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</w:r>
    </w:p>
    <w:p>
      <w:pPr>
        <w:spacing w:line="240" w:lineRule="auto" w:before="11"/>
        <w:ind w:right="0"/>
        <w:rPr>
          <w:rFonts w:ascii="微软雅黑" w:hAnsi="微软雅黑" w:cs="微软雅黑" w:eastAsia="微软雅黑" w:hint="default"/>
          <w:sz w:val="13"/>
          <w:szCs w:val="13"/>
        </w:rPr>
      </w:pPr>
    </w:p>
    <w:p>
      <w:pPr>
        <w:pStyle w:val="BodyText"/>
        <w:spacing w:line="325" w:lineRule="exact"/>
        <w:ind w:left="503" w:right="0"/>
        <w:jc w:val="left"/>
      </w:pPr>
      <w:r>
        <w:rPr>
          <w:rFonts w:ascii="Segoe UI" w:hAnsi="Segoe UI" w:cs="Segoe UI" w:eastAsia="Segoe UI" w:hint="default"/>
        </w:rPr>
        <w:t>1.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元字符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Heading1"/>
        <w:spacing w:line="224" w:lineRule="exact"/>
        <w:ind w:left="870" w:right="0"/>
        <w:jc w:val="left"/>
        <w:rPr>
          <w:b w:val="0"/>
          <w:bCs w:val="0"/>
        </w:rPr>
      </w:pPr>
      <w:r>
        <w:rPr/>
        <w:t>代</w:t>
      </w:r>
      <w:r>
        <w:rPr>
          <w:b w:val="0"/>
          <w:bCs w:val="0"/>
        </w:rPr>
      </w:r>
    </w:p>
    <w:p>
      <w:pPr>
        <w:spacing w:line="165" w:lineRule="exact" w:before="0"/>
        <w:ind w:left="1497" w:right="0" w:firstLine="0"/>
        <w:jc w:val="left"/>
        <w:rPr>
          <w:rFonts w:ascii="微软雅黑" w:hAnsi="微软雅黑" w:cs="微软雅黑" w:eastAsia="微软雅黑" w:hint="default"/>
          <w:sz w:val="21"/>
          <w:szCs w:val="21"/>
        </w:rPr>
      </w:pPr>
      <w:r>
        <w:rPr>
          <w:rFonts w:ascii="微软雅黑" w:hAnsi="微软雅黑" w:cs="微软雅黑" w:eastAsia="微软雅黑" w:hint="default"/>
          <w:b/>
          <w:bCs/>
          <w:sz w:val="21"/>
          <w:szCs w:val="21"/>
        </w:rPr>
        <w:t>说明</w:t>
      </w:r>
      <w:r>
        <w:rPr>
          <w:rFonts w:ascii="微软雅黑" w:hAnsi="微软雅黑" w:cs="微软雅黑" w:eastAsia="微软雅黑" w:hint="default"/>
          <w:sz w:val="21"/>
          <w:szCs w:val="21"/>
        </w:rPr>
      </w:r>
    </w:p>
    <w:p>
      <w:pPr>
        <w:spacing w:line="264" w:lineRule="exact" w:before="0"/>
        <w:ind w:left="870" w:right="0" w:firstLine="0"/>
        <w:jc w:val="left"/>
        <w:rPr>
          <w:rFonts w:ascii="微软雅黑" w:hAnsi="微软雅黑" w:cs="微软雅黑" w:eastAsia="微软雅黑" w:hint="default"/>
          <w:sz w:val="21"/>
          <w:szCs w:val="21"/>
        </w:rPr>
      </w:pPr>
      <w:r>
        <w:rPr>
          <w:rFonts w:ascii="微软雅黑" w:hAnsi="微软雅黑" w:cs="微软雅黑" w:eastAsia="微软雅黑" w:hint="default"/>
          <w:b/>
          <w:bCs/>
          <w:sz w:val="21"/>
          <w:szCs w:val="21"/>
        </w:rPr>
        <w:t>码</w:t>
      </w:r>
      <w:r>
        <w:rPr>
          <w:rFonts w:ascii="微软雅黑" w:hAnsi="微软雅黑" w:cs="微软雅黑" w:eastAsia="微软雅黑" w:hint="default"/>
          <w:sz w:val="21"/>
          <w:szCs w:val="21"/>
        </w:rPr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b/>
          <w:bCs/>
          <w:sz w:val="5"/>
          <w:szCs w:val="5"/>
        </w:rPr>
      </w:pPr>
    </w:p>
    <w:p>
      <w:pPr>
        <w:spacing w:line="20" w:lineRule="exact"/>
        <w:ind w:left="7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480.5pt;height:.5pt;mso-position-horizontal-relative:char;mso-position-vertical-relative:line" coordorigin="0,0" coordsize="9610,10">
            <v:group style="position:absolute;left:5;top:5;width:9600;height:2" coordorigin="5,5" coordsize="9600,2">
              <v:shape style="position:absolute;left:5;top:5;width:9600;height:2" coordorigin="5,5" coordsize="9600,0" path="m5,5l9605,5e" filled="false" stroked="true" strokeweight=".48001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497" w:val="left" w:leader="none"/>
        </w:tabs>
        <w:spacing w:line="240" w:lineRule="auto" w:before="7"/>
        <w:ind w:left="870" w:right="0"/>
        <w:jc w:val="left"/>
      </w:pPr>
      <w:r>
        <w:rPr>
          <w:rFonts w:ascii="Consolas" w:hAnsi="Consolas" w:cs="Consolas" w:eastAsia="Consolas" w:hint="default"/>
          <w:color w:val="6A5B3D"/>
        </w:rPr>
        <w:t>.</w:t>
        <w:tab/>
      </w:r>
      <w:r>
        <w:rPr/>
        <w:t>匹配除换行符</w:t>
      </w:r>
      <w:r>
        <w:rPr>
          <w:rFonts w:ascii="Consolas" w:hAnsi="Consolas" w:cs="Consolas" w:eastAsia="Consolas" w:hint="default"/>
          <w:color w:val="6A5B3D"/>
        </w:rPr>
        <w:t>\n</w:t>
      </w:r>
      <w:r>
        <w:rPr/>
        <w:t>以外的任意字符</w:t>
      </w:r>
    </w:p>
    <w:p>
      <w:pPr>
        <w:spacing w:after="0" w:line="240" w:lineRule="auto"/>
        <w:jc w:val="left"/>
        <w:sectPr>
          <w:pgSz w:w="12240" w:h="15840"/>
          <w:pgMar w:top="720" w:bottom="280" w:left="900" w:right="900"/>
        </w:sectPr>
      </w:pPr>
    </w:p>
    <w:p>
      <w:pPr>
        <w:pStyle w:val="Heading1"/>
        <w:spacing w:line="201" w:lineRule="exact"/>
        <w:ind w:right="454"/>
        <w:jc w:val="left"/>
        <w:rPr>
          <w:b w:val="0"/>
          <w:bCs w:val="0"/>
        </w:rPr>
      </w:pPr>
      <w:r>
        <w:rPr/>
        <w:t>代</w:t>
      </w:r>
      <w:r>
        <w:rPr>
          <w:b w:val="0"/>
          <w:bCs w:val="0"/>
        </w:rPr>
      </w:r>
    </w:p>
    <w:p>
      <w:pPr>
        <w:spacing w:line="165" w:lineRule="exact" w:before="0"/>
        <w:ind w:left="1097" w:right="454" w:firstLine="0"/>
        <w:jc w:val="left"/>
        <w:rPr>
          <w:rFonts w:ascii="微软雅黑" w:hAnsi="微软雅黑" w:cs="微软雅黑" w:eastAsia="微软雅黑" w:hint="default"/>
          <w:sz w:val="21"/>
          <w:szCs w:val="21"/>
        </w:rPr>
      </w:pPr>
      <w:r>
        <w:rPr>
          <w:rFonts w:ascii="微软雅黑" w:hAnsi="微软雅黑" w:cs="微软雅黑" w:eastAsia="微软雅黑" w:hint="default"/>
          <w:b/>
          <w:bCs/>
          <w:sz w:val="21"/>
          <w:szCs w:val="21"/>
        </w:rPr>
        <w:t>说明</w:t>
      </w:r>
      <w:r>
        <w:rPr>
          <w:rFonts w:ascii="微软雅黑" w:hAnsi="微软雅黑" w:cs="微软雅黑" w:eastAsia="微软雅黑" w:hint="default"/>
          <w:sz w:val="21"/>
          <w:szCs w:val="21"/>
        </w:rPr>
      </w:r>
    </w:p>
    <w:p>
      <w:pPr>
        <w:spacing w:line="264" w:lineRule="exact" w:before="0"/>
        <w:ind w:left="470" w:right="454" w:firstLine="0"/>
        <w:jc w:val="left"/>
        <w:rPr>
          <w:rFonts w:ascii="微软雅黑" w:hAnsi="微软雅黑" w:cs="微软雅黑" w:eastAsia="微软雅黑" w:hint="default"/>
          <w:sz w:val="21"/>
          <w:szCs w:val="21"/>
        </w:rPr>
      </w:pPr>
      <w:r>
        <w:rPr>
          <w:rFonts w:ascii="微软雅黑" w:hAnsi="微软雅黑" w:cs="微软雅黑" w:eastAsia="微软雅黑" w:hint="default"/>
          <w:b/>
          <w:bCs/>
          <w:sz w:val="21"/>
          <w:szCs w:val="21"/>
        </w:rPr>
        <w:t>码</w:t>
      </w:r>
      <w:r>
        <w:rPr>
          <w:rFonts w:ascii="微软雅黑" w:hAnsi="微软雅黑" w:cs="微软雅黑" w:eastAsia="微软雅黑" w:hint="default"/>
          <w:sz w:val="21"/>
          <w:szCs w:val="21"/>
        </w:rPr>
      </w:r>
    </w:p>
    <w:p>
      <w:pPr>
        <w:spacing w:line="240" w:lineRule="auto" w:before="3"/>
        <w:ind w:right="0"/>
        <w:rPr>
          <w:rFonts w:ascii="微软雅黑" w:hAnsi="微软雅黑" w:cs="微软雅黑" w:eastAsia="微软雅黑" w:hint="default"/>
          <w:b/>
          <w:bCs/>
          <w:sz w:val="5"/>
          <w:szCs w:val="5"/>
        </w:rPr>
      </w:pPr>
    </w:p>
    <w:p>
      <w:pPr>
        <w:spacing w:line="20" w:lineRule="exact"/>
        <w:ind w:left="314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480.55pt;height:.550pt;mso-position-horizontal-relative:char;mso-position-vertical-relative:line" coordorigin="0,0" coordsize="9611,11">
            <v:group style="position:absolute;left:6;top:6;width:9600;height:2" coordorigin="6,6" coordsize="9600,2">
              <v:shape style="position:absolute;left:6;top:6;width:9600;height:2" coordorigin="6,6" coordsize="9600,0" path="m6,6l9606,6e" filled="false" stroked="true" strokeweight=".54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spacing w:line="318" w:lineRule="exact"/>
        <w:ind w:left="1097" w:right="454"/>
        <w:jc w:val="left"/>
      </w:pPr>
      <w:r>
        <w:rPr/>
        <w:t>匹配字母或数字或下划线，例如</w:t>
      </w:r>
      <w:r>
        <w:rPr>
          <w:rFonts w:ascii="Consolas" w:hAnsi="Consolas" w:cs="Consolas" w:eastAsia="Consolas" w:hint="default"/>
          <w:color w:val="6A5B3D"/>
        </w:rPr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\w{6}</w:t>
      </w:r>
      <w:r>
        <w:rPr>
          <w:shd w:fill="FFFF00" w:color="auto" w:val="clear"/>
        </w:rPr>
        <w:t>可</w:t>
      </w:r>
      <w:r>
        <w:rPr/>
        <w:t>以匹配</w:t>
      </w:r>
      <w:r>
        <w:rPr>
          <w:rFonts w:ascii="Segoe UI" w:hAnsi="Segoe UI" w:cs="Segoe UI" w:eastAsia="Segoe UI" w:hint="default"/>
        </w:rPr>
        <w:t>6</w:t>
      </w:r>
      <w:r>
        <w:rPr/>
        <w:t>个字符的单词。</w:t>
      </w:r>
      <w:r>
        <w:rPr>
          <w:rFonts w:ascii="Segoe UI" w:hAnsi="Segoe UI" w:cs="Segoe UI" w:eastAsia="Segoe UI" w:hint="default"/>
        </w:rPr>
        <w:t>python3.6</w:t>
      </w:r>
      <w:r>
        <w:rPr/>
        <w:t>中可以</w:t>
      </w:r>
      <w:r>
        <w:rPr>
          <w:rFonts w:ascii="Consolas" w:hAnsi="Consolas" w:cs="Consolas" w:eastAsia="Consolas" w:hint="default"/>
          <w:color w:val="6A5B3D"/>
        </w:rPr>
        <w:t>\w</w:t>
      </w:r>
      <w:r>
        <w:rPr/>
        <w:t>可以匹</w:t>
      </w:r>
    </w:p>
    <w:p>
      <w:pPr>
        <w:pStyle w:val="BodyText"/>
        <w:tabs>
          <w:tab w:pos="1097" w:val="left" w:leader="none"/>
        </w:tabs>
        <w:spacing w:line="369" w:lineRule="exact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  <w:position w:val="15"/>
        </w:rPr>
        <w:t>\w</w:t>
        <w:tab/>
      </w:r>
      <w:r>
        <w:rPr>
          <w:spacing w:val="-1"/>
        </w:rPr>
        <w:t>配字母</w:t>
      </w:r>
      <w:r>
        <w:rPr>
          <w:rFonts w:ascii="Segoe UI" w:hAnsi="Segoe UI" w:cs="Segoe UI" w:eastAsia="Segoe UI" w:hint="default"/>
          <w:spacing w:val="-1"/>
        </w:rPr>
        <w:t>(unicode</w:t>
      </w:r>
      <w:r>
        <w:rPr>
          <w:spacing w:val="-1"/>
        </w:rPr>
        <w:t>支持</w:t>
      </w:r>
      <w:r>
        <w:rPr>
          <w:rFonts w:ascii="Segoe UI" w:hAnsi="Segoe UI" w:cs="Segoe UI" w:eastAsia="Segoe UI" w:hint="default"/>
          <w:spacing w:val="-1"/>
        </w:rPr>
        <w:t>)</w:t>
      </w:r>
      <w:r>
        <w:rPr>
          <w:spacing w:val="-1"/>
        </w:rPr>
        <w:t>或数字或下划线或汉字</w:t>
      </w:r>
    </w:p>
    <w:p>
      <w:pPr>
        <w:spacing w:line="240" w:lineRule="auto" w:before="10"/>
        <w:ind w:right="0"/>
        <w:rPr>
          <w:rFonts w:ascii="微软雅黑" w:hAnsi="微软雅黑" w:cs="微软雅黑" w:eastAsia="微软雅黑" w:hint="default"/>
          <w:sz w:val="6"/>
          <w:szCs w:val="6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480.5pt;height:.5pt;mso-position-horizontal-relative:char;mso-position-vertical-relative:line" coordorigin="0,0" coordsize="9610,10">
            <v:group style="position:absolute;left:5;top:5;width:9600;height:2" coordorigin="5,5" coordsize="9600,2">
              <v:shape style="position:absolute;left:5;top:5;width:9600;height:2" coordorigin="5,5" coordsize="9600,0" path="m5,5l960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097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\s</w:t>
        <w:tab/>
      </w:r>
      <w:r>
        <w:rPr/>
        <w:t>匹配任意的空白符</w:t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480.5pt;height:.5pt;mso-position-horizontal-relative:char;mso-position-vertical-relative:line" coordorigin="0,0" coordsize="9610,10">
            <v:group style="position:absolute;left:5;top:5;width:9600;height:2" coordorigin="5,5" coordsize="9600,2">
              <v:shape style="position:absolute;left:5;top:5;width:9600;height:2" coordorigin="5,5" coordsize="9600,0" path="m5,5l960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097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\d</w:t>
        <w:tab/>
      </w:r>
      <w:r>
        <w:rPr/>
        <w:t>匹配数字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4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480.55pt;height:.550pt;mso-position-horizontal-relative:char;mso-position-vertical-relative:line" coordorigin="0,0" coordsize="9611,11">
            <v:group style="position:absolute;left:6;top:6;width:9600;height:2" coordorigin="6,6" coordsize="9600,2">
              <v:shape style="position:absolute;left:6;top:6;width:9600;height:2" coordorigin="6,6" coordsize="9600,0" path="m6,6l9606,6e" filled="false" stroked="true" strokeweight=".54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097" w:val="left" w:leader="none"/>
        </w:tabs>
        <w:spacing w:line="240" w:lineRule="auto" w:before="8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\b</w:t>
        <w:tab/>
      </w:r>
      <w:r>
        <w:rPr>
          <w:spacing w:val="-1"/>
        </w:rPr>
        <w:t>匹配单词的开始或结束，类似通配符中的</w:t>
      </w:r>
      <w:r>
        <w:rPr>
          <w:rFonts w:ascii="Consolas" w:hAnsi="Consolas" w:cs="Consolas" w:eastAsia="Consolas" w:hint="default"/>
          <w:color w:val="6A5B3D"/>
          <w:spacing w:val="-1"/>
        </w:rPr>
        <w:t>&lt;</w:t>
      </w:r>
      <w:r>
        <w:rPr>
          <w:rFonts w:ascii="Segoe UI" w:hAnsi="Segoe UI" w:cs="Segoe UI" w:eastAsia="Segoe UI" w:hint="default"/>
          <w:spacing w:val="-1"/>
        </w:rPr>
        <w:t>,</w:t>
      </w:r>
      <w:r>
        <w:rPr>
          <w:rFonts w:ascii="Consolas" w:hAnsi="Consolas" w:cs="Consolas" w:eastAsia="Consolas" w:hint="default"/>
          <w:color w:val="6A5B3D"/>
          <w:spacing w:val="-1"/>
        </w:rPr>
        <w:t>&gt;</w:t>
      </w:r>
      <w:r>
        <w:rPr>
          <w:spacing w:val="-1"/>
        </w:rPr>
        <w:t>标记</w:t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480.5pt;height:.5pt;mso-position-horizontal-relative:char;mso-position-vertical-relative:line" coordorigin="0,0" coordsize="9610,10">
            <v:group style="position:absolute;left:5;top:5;width:9600;height:2" coordorigin="5,5" coordsize="9600,2">
              <v:shape style="position:absolute;left:5;top:5;width:9600;height:2" coordorigin="5,5" coordsize="9600,0" path="m5,5l960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097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</w:rPr>
        <w:t>^</w:t>
        <w:tab/>
      </w:r>
      <w:r>
        <w:rPr/>
        <w:t>匹配字符串的开始，在多行匹配</w:t>
      </w:r>
      <w:r>
        <w:rPr>
          <w:shd w:fill="FFFF00" w:color="auto" w:val="clear"/>
        </w:rPr>
        <w:t>中标记了一行的开始</w:t>
      </w:r>
      <w:r>
        <w:rPr/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480.5pt;height:.5pt;mso-position-horizontal-relative:char;mso-position-vertical-relative:line" coordorigin="0,0" coordsize="9610,10">
            <v:group style="position:absolute;left:5;top:5;width:9600;height:2" coordorigin="5,5" coordsize="9600,2">
              <v:shape style="position:absolute;left:5;top:5;width:9600;height:2" coordorigin="5,5" coordsize="9600,0" path="m5,5l960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097" w:val="left" w:leader="none"/>
        </w:tabs>
        <w:spacing w:line="408" w:lineRule="auto" w:before="7"/>
        <w:ind w:left="320" w:right="4110" w:firstLine="149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$</w:t>
        <w:tab/>
      </w:r>
      <w:r>
        <w:rPr/>
        <w:t>匹配字符串的结束，在多行匹配</w:t>
      </w:r>
      <w:r>
        <w:rPr>
          <w:shd w:fill="FFFF00" w:color="auto" w:val="clear"/>
        </w:rPr>
        <w:t>中标记了一行的结束 </w:t>
      </w:r>
      <w:r>
        <w:rPr/>
      </w:r>
      <w:r>
        <w:rPr/>
        <w:t>例如：句子有大写首字母，可以使用</w:t>
      </w:r>
      <w:r>
        <w:rPr>
          <w:rFonts w:ascii="Consolas" w:hAnsi="Consolas" w:cs="Consolas" w:eastAsia="Consolas" w:hint="default"/>
          <w:color w:val="6A5B3D"/>
        </w:rPr>
        <w:t>^[A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346" w:lineRule="exact"/>
        <w:ind w:left="104" w:right="454"/>
        <w:jc w:val="left"/>
      </w:pPr>
      <w:r>
        <w:rPr>
          <w:rFonts w:ascii="Segoe UI" w:hAnsi="Segoe UI" w:cs="Segoe UI" w:eastAsia="Segoe UI" w:hint="default"/>
        </w:rPr>
        <w:t>2.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重复</w:t>
      </w:r>
    </w:p>
    <w:p>
      <w:pPr>
        <w:spacing w:line="240" w:lineRule="auto" w:before="10"/>
        <w:ind w:right="0"/>
        <w:rPr>
          <w:rFonts w:ascii="微软雅黑" w:hAnsi="微软雅黑" w:cs="微软雅黑" w:eastAsia="微软雅黑" w:hint="default"/>
          <w:sz w:val="14"/>
          <w:szCs w:val="14"/>
        </w:rPr>
      </w:pPr>
    </w:p>
    <w:p>
      <w:pPr>
        <w:pStyle w:val="Heading1"/>
        <w:tabs>
          <w:tab w:pos="1347" w:val="left" w:leader="none"/>
        </w:tabs>
        <w:spacing w:line="240" w:lineRule="auto"/>
        <w:ind w:right="454"/>
        <w:jc w:val="left"/>
        <w:rPr>
          <w:b w:val="0"/>
          <w:bCs w:val="0"/>
        </w:rPr>
      </w:pPr>
      <w:r>
        <w:rPr/>
        <w:t>代码</w:t>
        <w:tab/>
        <w:t>说明</w:t>
      </w:r>
      <w:r>
        <w:rPr>
          <w:b w:val="0"/>
          <w:bCs w:val="0"/>
        </w:rPr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b/>
          <w:bCs/>
          <w:sz w:val="5"/>
          <w:szCs w:val="5"/>
        </w:rPr>
      </w:pPr>
    </w:p>
    <w:p>
      <w:pPr>
        <w:spacing w:line="20" w:lineRule="exact"/>
        <w:ind w:left="314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143.450pt;height:.550pt;mso-position-horizontal-relative:char;mso-position-vertical-relative:line" coordorigin="0,0" coordsize="2869,11">
            <v:group style="position:absolute;left:6;top:6;width:2858;height:2" coordorigin="6,6" coordsize="2858,2">
              <v:shape style="position:absolute;left:6;top:6;width:2858;height:2" coordorigin="6,6" coordsize="2858,0" path="m6,6l2863,6e" filled="false" stroked="true" strokeweight=".54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347" w:val="left" w:leader="none"/>
        </w:tabs>
        <w:spacing w:line="240" w:lineRule="auto" w:before="8"/>
        <w:ind w:left="421" w:right="454"/>
        <w:jc w:val="left"/>
      </w:pPr>
      <w:r>
        <w:rPr>
          <w:rFonts w:ascii="Times New Roman" w:hAnsi="Times New Roman" w:cs="Times New Roman" w:eastAsia="Times New Roman" w:hint="default"/>
          <w:color w:val="6A5B3D"/>
        </w:rPr>
      </w:r>
      <w:r>
        <w:rPr>
          <w:rFonts w:ascii="Times New Roman" w:hAnsi="Times New Roman" w:cs="Times New Roman" w:eastAsia="Times New Roman" w:hint="default"/>
          <w:color w:val="6A5B3D"/>
          <w:spacing w:val="-4"/>
          <w:shd w:fill="FFFF00" w:color="auto" w:val="clear"/>
        </w:rPr>
        <w:t> 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*</w:t>
      </w:r>
      <w:r>
        <w:rPr>
          <w:rFonts w:ascii="Consolas" w:hAnsi="Consolas" w:cs="Consolas" w:eastAsia="Consolas" w:hint="default"/>
          <w:color w:val="6A5B3D"/>
        </w:rPr>
        <w:tab/>
      </w:r>
      <w:r>
        <w:rPr/>
        <w:t>重复零次或更多次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143.4pt;height:.5pt;mso-position-horizontal-relative:char;mso-position-vertical-relative:line" coordorigin="0,0" coordsize="2868,10">
            <v:group style="position:absolute;left:5;top:5;width:2858;height:2" coordorigin="5,5" coordsize="2858,2">
              <v:shape style="position:absolute;left:5;top:5;width:2858;height:2" coordorigin="5,5" coordsize="2858,0" path="m5,5l2862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347" w:val="left" w:leader="none"/>
        </w:tabs>
        <w:spacing w:line="240" w:lineRule="auto" w:before="6"/>
        <w:ind w:left="421" w:right="454"/>
        <w:jc w:val="left"/>
      </w:pPr>
      <w:r>
        <w:rPr>
          <w:rFonts w:ascii="Times New Roman" w:hAnsi="Times New Roman" w:cs="Times New Roman" w:eastAsia="Times New Roman" w:hint="default"/>
          <w:color w:val="6A5B3D"/>
        </w:rPr>
      </w:r>
      <w:r>
        <w:rPr>
          <w:rFonts w:ascii="Times New Roman" w:hAnsi="Times New Roman" w:cs="Times New Roman" w:eastAsia="Times New Roman" w:hint="default"/>
          <w:color w:val="6A5B3D"/>
          <w:spacing w:val="-4"/>
          <w:shd w:fill="FFFF00" w:color="auto" w:val="clear"/>
        </w:rPr>
        <w:t> </w:t>
      </w:r>
      <w:r>
        <w:rPr>
          <w:rFonts w:ascii="Consolas" w:hAnsi="Consolas" w:cs="Consolas" w:eastAsia="Consolas" w:hint="default"/>
          <w:color w:val="6A5B3D"/>
          <w:shd w:fill="FFFF00" w:color="auto" w:val="clear"/>
        </w:rPr>
        <w:t>+</w:t>
      </w:r>
      <w:r>
        <w:rPr>
          <w:rFonts w:ascii="Consolas" w:hAnsi="Consolas" w:cs="Consolas" w:eastAsia="Consolas" w:hint="default"/>
          <w:color w:val="6A5B3D"/>
        </w:rPr>
        <w:tab/>
      </w:r>
      <w:r>
        <w:rPr/>
        <w:t>重复一次或更多次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143.4pt;height:.5pt;mso-position-horizontal-relative:char;mso-position-vertical-relative:line" coordorigin="0,0" coordsize="2868,10">
            <v:group style="position:absolute;left:5;top:5;width:2858;height:2" coordorigin="5,5" coordsize="2858,2">
              <v:shape style="position:absolute;left:5;top:5;width:2858;height:2" coordorigin="5,5" coordsize="2858,0" path="m5,5l2862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347" w:val="left" w:leader="none"/>
        </w:tabs>
        <w:spacing w:line="240" w:lineRule="auto" w:before="6"/>
        <w:ind w:left="470" w:right="454"/>
        <w:jc w:val="left"/>
      </w:pPr>
      <w:r>
        <w:rPr>
          <w:rFonts w:ascii="Consolas" w:hAnsi="Consolas" w:cs="Consolas" w:eastAsia="Consolas" w:hint="default"/>
          <w:color w:val="6A5B3D"/>
        </w:rPr>
        <w:t>?</w:t>
        <w:tab/>
      </w:r>
      <w:r>
        <w:rPr/>
        <w:t>重复零次或一次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4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143.450pt;height:.550pt;mso-position-horizontal-relative:char;mso-position-vertical-relative:line" coordorigin="0,0" coordsize="2869,11">
            <v:group style="position:absolute;left:6;top:6;width:2858;height:2" coordorigin="6,6" coordsize="2858,2">
              <v:shape style="position:absolute;left:6;top:6;width:2858;height:2" coordorigin="6,6" coordsize="2858,0" path="m6,6l2863,6e" filled="false" stroked="true" strokeweight=".54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347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{n}</w:t>
        <w:tab/>
      </w:r>
      <w:r>
        <w:rPr/>
        <w:t>重复</w:t>
      </w:r>
      <w:r>
        <w:rPr>
          <w:rFonts w:ascii="Segoe UI" w:hAnsi="Segoe UI" w:cs="Segoe UI" w:eastAsia="Segoe UI" w:hint="default"/>
        </w:rPr>
        <w:t>n</w:t>
      </w:r>
      <w:r>
        <w:rPr/>
        <w:t>次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143.4pt;height:.5pt;mso-position-horizontal-relative:char;mso-position-vertical-relative:line" coordorigin="0,0" coordsize="2868,10">
            <v:group style="position:absolute;left:5;top:5;width:2858;height:2" coordorigin="5,5" coordsize="2858,2">
              <v:shape style="position:absolute;left:5;top:5;width:2858;height:2" coordorigin="5,5" coordsize="2858,0" path="m5,5l2862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347" w:val="left" w:leader="none"/>
        </w:tabs>
        <w:spacing w:line="240" w:lineRule="auto" w:before="6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{n,}</w:t>
        <w:tab/>
      </w:r>
      <w:r>
        <w:rPr/>
        <w:t>重复</w:t>
      </w:r>
      <w:r>
        <w:rPr>
          <w:rFonts w:ascii="Segoe UI" w:hAnsi="Segoe UI" w:cs="Segoe UI" w:eastAsia="Segoe UI" w:hint="default"/>
        </w:rPr>
        <w:t>n</w:t>
      </w:r>
      <w:r>
        <w:rPr/>
        <w:t>次或更多次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143.4pt;height:.5pt;mso-position-horizontal-relative:char;mso-position-vertical-relative:line" coordorigin="0,0" coordsize="2868,10">
            <v:group style="position:absolute;left:5;top:5;width:2858;height:2" coordorigin="5,5" coordsize="2858,2">
              <v:shape style="position:absolute;left:5;top:5;width:2858;height:2" coordorigin="5,5" coordsize="2858,0" path="m5,5l2862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347" w:val="left" w:leader="none"/>
        </w:tabs>
        <w:spacing w:line="240" w:lineRule="auto" w:before="6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{n,m}</w:t>
        <w:tab/>
      </w:r>
      <w:r>
        <w:rPr/>
        <w:t>重复</w:t>
      </w:r>
      <w:r>
        <w:rPr>
          <w:rFonts w:ascii="Segoe UI" w:hAnsi="Segoe UI" w:cs="Segoe UI" w:eastAsia="Segoe UI" w:hint="default"/>
        </w:rPr>
        <w:t>n</w:t>
      </w:r>
      <w:r>
        <w:rPr/>
        <w:t>到</w:t>
      </w:r>
      <w:r>
        <w:rPr>
          <w:rFonts w:ascii="Segoe UI" w:hAnsi="Segoe UI" w:cs="Segoe UI" w:eastAsia="Segoe UI" w:hint="default"/>
        </w:rPr>
        <w:t>m</w:t>
      </w:r>
      <w:r>
        <w:rPr/>
        <w:t>次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326" w:lineRule="exact"/>
        <w:ind w:left="104" w:right="454"/>
        <w:jc w:val="left"/>
      </w:pPr>
      <w:r>
        <w:rPr>
          <w:rFonts w:ascii="Segoe UI" w:hAnsi="Segoe UI" w:cs="Segoe UI" w:eastAsia="Segoe UI" w:hint="default"/>
        </w:rPr>
        <w:t>3.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字符类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left="320" w:right="454"/>
        <w:jc w:val="left"/>
      </w:pPr>
      <w:r>
        <w:rPr/>
        <w:t>使用</w:t>
      </w:r>
      <w:r>
        <w:rPr>
          <w:rFonts w:ascii="Consolas" w:hAnsi="Consolas" w:cs="Consolas" w:eastAsia="Consolas" w:hint="default"/>
          <w:color w:val="6A5B3D"/>
        </w:rPr>
        <w:t>[]</w:t>
      </w:r>
      <w:r>
        <w:rPr/>
        <w:t>表示任意一个集合内的元素，类似</w:t>
      </w:r>
      <w:r>
        <w:rPr>
          <w:rFonts w:ascii="Segoe UI" w:hAnsi="Segoe UI" w:cs="Segoe UI" w:eastAsia="Segoe UI" w:hint="default"/>
        </w:rPr>
        <w:t>Word</w:t>
      </w:r>
      <w:r>
        <w:rPr/>
        <w:t>通配符，例如</w:t>
      </w:r>
      <w:r>
        <w:rPr>
          <w:rFonts w:ascii="Consolas" w:hAnsi="Consolas" w:cs="Consolas" w:eastAsia="Consolas" w:hint="default"/>
          <w:color w:val="6A5B3D"/>
        </w:rPr>
        <w:t>[abcde]</w:t>
      </w:r>
      <w:r>
        <w:rPr/>
        <w:t>表示</w:t>
      </w:r>
      <w:r>
        <w:rPr>
          <w:rFonts w:ascii="Consolas" w:hAnsi="Consolas" w:cs="Consolas" w:eastAsia="Consolas" w:hint="default"/>
          <w:color w:val="6A5B3D"/>
        </w:rPr>
        <w:t>a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b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c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d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19"/>
        </w:rPr>
        <w:t> </w:t>
      </w:r>
      <w:r>
        <w:rPr>
          <w:rFonts w:ascii="Consolas" w:hAnsi="Consolas" w:cs="Consolas" w:eastAsia="Consolas" w:hint="default"/>
          <w:color w:val="6A5B3D"/>
        </w:rPr>
        <w:t>e</w:t>
      </w:r>
      <w:r>
        <w:rPr/>
        <w:t>中的任意一个， </w:t>
      </w:r>
      <w:r>
        <w:rPr>
          <w:rFonts w:ascii="Consolas" w:hAnsi="Consolas" w:cs="Consolas" w:eastAsia="Consolas" w:hint="default"/>
          <w:color w:val="6A5B3D"/>
        </w:rPr>
        <w:t>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</w:t>
      </w:r>
      <w:r>
        <w:rPr/>
        <w:t>表示任意一个小写英文字母</w:t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pStyle w:val="BodyText"/>
        <w:spacing w:line="326" w:lineRule="exact"/>
        <w:ind w:left="104" w:right="454"/>
        <w:jc w:val="left"/>
      </w:pPr>
      <w:r>
        <w:rPr>
          <w:rFonts w:ascii="Segoe UI" w:hAnsi="Segoe UI" w:cs="Segoe UI" w:eastAsia="Segoe UI" w:hint="default"/>
        </w:rPr>
        <w:t>4.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反义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left="320" w:right="300"/>
        <w:jc w:val="left"/>
      </w:pPr>
      <w:r>
        <w:rPr/>
        <w:t>使用</w:t>
      </w:r>
      <w:r>
        <w:rPr>
          <w:rFonts w:ascii="Consolas" w:hAnsi="Consolas" w:cs="Consolas" w:eastAsia="Consolas" w:hint="default"/>
          <w:color w:val="6A5B3D"/>
        </w:rPr>
        <w:t>[^]</w:t>
      </w:r>
      <w:r>
        <w:rPr/>
        <w:t>表示任意一个非集合内的元素，类似</w:t>
      </w:r>
      <w:r>
        <w:rPr>
          <w:rFonts w:ascii="Segoe UI" w:hAnsi="Segoe UI" w:cs="Segoe UI" w:eastAsia="Segoe UI" w:hint="default"/>
        </w:rPr>
        <w:t>Word</w:t>
      </w:r>
      <w:r>
        <w:rPr/>
        <w:t>通配符</w:t>
      </w:r>
      <w:r>
        <w:rPr>
          <w:rFonts w:ascii="Consolas" w:hAnsi="Consolas" w:cs="Consolas" w:eastAsia="Consolas" w:hint="default"/>
          <w:color w:val="6A5B3D"/>
        </w:rPr>
        <w:t>[!]</w:t>
      </w:r>
      <w:r>
        <w:rPr/>
        <w:t>，例如</w:t>
      </w:r>
      <w:r>
        <w:rPr>
          <w:rFonts w:ascii="Consolas" w:hAnsi="Consolas" w:cs="Consolas" w:eastAsia="Consolas" w:hint="default"/>
          <w:color w:val="6A5B3D"/>
        </w:rPr>
        <w:t>[^abcde]</w:t>
      </w:r>
      <w:r>
        <w:rPr/>
        <w:t>表示除了</w:t>
      </w:r>
      <w:r>
        <w:rPr>
          <w:rFonts w:ascii="Consolas" w:hAnsi="Consolas" w:cs="Consolas" w:eastAsia="Consolas" w:hint="default"/>
          <w:color w:val="6A5B3D"/>
        </w:rPr>
        <w:t>a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b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c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d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22"/>
        </w:rPr>
        <w:t> </w:t>
      </w:r>
      <w:r>
        <w:rPr>
          <w:rFonts w:ascii="Consolas" w:hAnsi="Consolas" w:cs="Consolas" w:eastAsia="Consolas" w:hint="default"/>
          <w:color w:val="6A5B3D"/>
        </w:rPr>
        <w:t>e</w:t>
      </w:r>
      <w:r>
        <w:rPr/>
        <w:t>的任 意一个字符。此外，还有一些元字符的反义：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3"/>
          <w:szCs w:val="13"/>
        </w:rPr>
      </w:pPr>
    </w:p>
    <w:p>
      <w:pPr>
        <w:pStyle w:val="Heading1"/>
        <w:tabs>
          <w:tab w:pos="1189" w:val="left" w:leader="none"/>
        </w:tabs>
        <w:spacing w:line="240" w:lineRule="auto"/>
        <w:ind w:right="454"/>
        <w:jc w:val="left"/>
        <w:rPr>
          <w:b w:val="0"/>
          <w:bCs w:val="0"/>
        </w:rPr>
      </w:pPr>
      <w:r>
        <w:rPr/>
        <w:t>代码</w:t>
        <w:tab/>
        <w:t>说明</w:t>
      </w:r>
      <w:r>
        <w:rPr>
          <w:b w:val="0"/>
          <w:bCs w:val="0"/>
        </w:rPr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b/>
          <w:bCs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72pt;height:.5pt;mso-position-horizontal-relative:char;mso-position-vertical-relative:line" coordorigin="0,0" coordsize="5440,10">
            <v:group style="position:absolute;left:5;top:5;width:5430;height:2" coordorigin="5,5" coordsize="5430,2">
              <v:shape style="position:absolute;left:5;top:5;width:5430;height:2" coordorigin="5,5" coordsize="5430,0" path="m5,5l543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190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\W</w:t>
        <w:tab/>
      </w:r>
      <w:r>
        <w:rPr/>
        <w:t>匹配任意不是字母，数字，下划线，汉字的字符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72pt;height:.5pt;mso-position-horizontal-relative:char;mso-position-vertical-relative:line" coordorigin="0,0" coordsize="5440,10">
            <v:group style="position:absolute;left:5;top:5;width:5430;height:2" coordorigin="5,5" coordsize="5430,2">
              <v:shape style="position:absolute;left:5;top:5;width:5430;height:2" coordorigin="5,5" coordsize="5430,0" path="m5,5l543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190" w:val="left" w:leader="none"/>
        </w:tabs>
        <w:spacing w:line="240" w:lineRule="auto" w:before="6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\S</w:t>
        <w:tab/>
      </w:r>
      <w:r>
        <w:rPr/>
        <w:t>匹配任意不是空白符的字符</w:t>
      </w:r>
    </w:p>
    <w:p>
      <w:pPr>
        <w:spacing w:line="240" w:lineRule="auto" w:before="15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72pt;height:.5pt;mso-position-horizontal-relative:char;mso-position-vertical-relative:line" coordorigin="0,0" coordsize="5440,10">
            <v:group style="position:absolute;left:5;top:5;width:5430;height:2" coordorigin="5,5" coordsize="5430,2">
              <v:shape style="position:absolute;left:5;top:5;width:5430;height:2" coordorigin="5,5" coordsize="5430,0" path="m5,5l543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190" w:val="left" w:leader="none"/>
        </w:tabs>
        <w:spacing w:line="240" w:lineRule="auto" w:before="6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\D</w:t>
        <w:tab/>
      </w:r>
      <w:r>
        <w:rPr/>
        <w:t>匹配任意非数字的字符</w:t>
      </w:r>
    </w:p>
    <w:p>
      <w:pPr>
        <w:spacing w:line="240" w:lineRule="auto" w:before="15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72pt;height:.5pt;mso-position-horizontal-relative:char;mso-position-vertical-relative:line" coordorigin="0,0" coordsize="5440,10">
            <v:group style="position:absolute;left:5;top:5;width:5430;height:2" coordorigin="5,5" coordsize="5430,2">
              <v:shape style="position:absolute;left:5;top:5;width:5430;height:2" coordorigin="5,5" coordsize="5430,0" path="m5,5l5435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190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\B</w:t>
        <w:tab/>
      </w:r>
      <w:r>
        <w:rPr/>
        <w:t>匹配不是单词开头或结束的位置</w:t>
      </w:r>
    </w:p>
    <w:p>
      <w:pPr>
        <w:spacing w:after="0" w:line="240" w:lineRule="auto"/>
        <w:jc w:val="left"/>
        <w:sectPr>
          <w:pgSz w:w="12240" w:h="15840"/>
          <w:pgMar w:top="800" w:bottom="280" w:left="1300" w:right="900"/>
        </w:sectPr>
      </w:pPr>
    </w:p>
    <w:p>
      <w:pPr>
        <w:pStyle w:val="BodyText"/>
        <w:spacing w:line="288" w:lineRule="exact"/>
        <w:ind w:right="0"/>
        <w:jc w:val="left"/>
      </w:pPr>
      <w:r>
        <w:rPr/>
        <w:t>使用元字符及元字符反义时，一定要首先知道其能够表示的范围。不同的语言所支持正则的元字符可能</w:t>
      </w:r>
    </w:p>
    <w:p>
      <w:pPr>
        <w:pStyle w:val="BodyText"/>
        <w:spacing w:line="346" w:lineRule="exact"/>
        <w:ind w:right="0"/>
        <w:jc w:val="left"/>
      </w:pPr>
      <w:r>
        <w:rPr/>
        <w:t>有不同的表示范围，这一点在</w:t>
      </w:r>
      <w:r>
        <w:rPr>
          <w:rFonts w:ascii="Segoe UI" w:hAnsi="Segoe UI" w:cs="Segoe UI" w:eastAsia="Segoe UI" w:hint="default"/>
        </w:rPr>
        <w:t>1</w:t>
      </w:r>
      <w:r>
        <w:rPr/>
        <w:t>中介绍了</w:t>
      </w:r>
    </w:p>
    <w:p>
      <w:pPr>
        <w:spacing w:line="240" w:lineRule="auto" w:before="7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9" w:lineRule="exact"/>
        <w:ind w:left="483" w:right="0"/>
        <w:jc w:val="left"/>
      </w:pPr>
      <w:r>
        <w:rPr>
          <w:rFonts w:ascii="Segoe UI" w:hAnsi="Segoe UI" w:cs="Segoe UI" w:eastAsia="Segoe UI" w:hint="default"/>
          <w:position w:val="1"/>
        </w:rPr>
        <w:t>5.</w:t>
      </w:r>
      <w:r>
        <w:rPr>
          <w:rFonts w:ascii="Segoe UI" w:hAnsi="Segoe UI" w:cs="Segoe UI" w:eastAsia="Segoe UI" w:hint="default"/>
          <w:spacing w:val="-2"/>
          <w:position w:val="1"/>
        </w:rPr>
        <w:t> </w:t>
      </w:r>
      <w:r>
        <w:rPr/>
        <w:t>分组</w:t>
      </w:r>
    </w:p>
    <w:p>
      <w:pPr>
        <w:pStyle w:val="BodyText"/>
        <w:spacing w:line="330" w:lineRule="exact" w:before="197"/>
        <w:ind w:left="699" w:right="0"/>
        <w:jc w:val="left"/>
        <w:rPr>
          <w:rFonts w:ascii="Consolas" w:hAnsi="Consolas" w:cs="Consolas" w:eastAsia="Consolas" w:hint="default"/>
        </w:rPr>
      </w:pPr>
      <w:r>
        <w:rPr>
          <w:spacing w:val="-1"/>
        </w:rPr>
        <w:t>使用</w:t>
      </w:r>
      <w:r>
        <w:rPr>
          <w:rFonts w:ascii="Consolas" w:hAnsi="Consolas" w:cs="Consolas" w:eastAsia="Consolas" w:hint="default"/>
          <w:color w:val="6A5B3D"/>
          <w:spacing w:val="-1"/>
        </w:rPr>
        <w:t>()</w:t>
      </w:r>
      <w:r>
        <w:rPr>
          <w:spacing w:val="-1"/>
        </w:rPr>
        <w:t>来指定子表达式。与</w:t>
      </w:r>
      <w:r>
        <w:rPr>
          <w:rFonts w:ascii="Segoe UI" w:hAnsi="Segoe UI" w:cs="Segoe UI" w:eastAsia="Segoe UI" w:hint="default"/>
          <w:spacing w:val="-1"/>
        </w:rPr>
        <w:t>Word</w:t>
      </w:r>
      <w:r>
        <w:rPr>
          <w:spacing w:val="-1"/>
        </w:rPr>
        <w:t>通配符中的</w:t>
      </w:r>
      <w:r>
        <w:rPr>
          <w:rFonts w:ascii="Consolas" w:hAnsi="Consolas" w:cs="Consolas" w:eastAsia="Consolas" w:hint="default"/>
          <w:color w:val="6A5B3D"/>
          <w:spacing w:val="-1"/>
        </w:rPr>
        <w:t>()</w:t>
      </w:r>
      <w:r>
        <w:rPr>
          <w:spacing w:val="-1"/>
        </w:rPr>
        <w:t>不同，子表达式在重复时重复的是表达式而不是捕获的</w:t>
      </w:r>
      <w:r>
        <w:rPr/>
        <w:t> 组。具体的可以看这样的例子：对</w:t>
      </w:r>
      <w:r>
        <w:rPr>
          <w:rFonts w:ascii="Consolas" w:hAnsi="Consolas" w:cs="Consolas" w:eastAsia="Consolas" w:hint="default"/>
          <w:color w:val="6A5B3D"/>
        </w:rPr>
        <w:t>lotlet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352" w:lineRule="auto" w:before="166"/>
        <w:ind w:right="4242"/>
        <w:jc w:val="left"/>
      </w:pPr>
      <w:r>
        <w:rPr>
          <w:rFonts w:ascii="Segoe UI" w:hAnsi="Segoe UI" w:cs="Segoe UI" w:eastAsia="Segoe UI" w:hint="default"/>
          <w:spacing w:val="-3"/>
        </w:rPr>
        <w:t>Word </w:t>
      </w:r>
      <w:r>
        <w:rPr>
          <w:rFonts w:ascii="Segoe UI" w:hAnsi="Segoe UI" w:cs="Segoe UI" w:eastAsia="Segoe UI" w:hint="default"/>
        </w:rPr>
        <w:t>: </w:t>
      </w:r>
      <w:r>
        <w:rPr>
          <w:rFonts w:ascii="Consolas" w:hAnsi="Consolas" w:cs="Consolas" w:eastAsia="Consolas" w:hint="default"/>
          <w:color w:val="6A5B3D"/>
        </w:rPr>
        <w:t>&lt;(l[eo]t)@&gt;</w:t>
      </w:r>
      <w:r>
        <w:rPr/>
        <w:t>不能匹配，</w:t>
      </w:r>
      <w:r>
        <w:rPr>
          <w:rFonts w:ascii="Consolas" w:hAnsi="Consolas" w:cs="Consolas" w:eastAsia="Consolas" w:hint="default"/>
          <w:color w:val="6A5B3D"/>
        </w:rPr>
        <w:t>&lt;l[eo]tl[eo]t&gt;</w:t>
      </w:r>
      <w:r>
        <w:rPr/>
        <w:t>可以匹配 </w:t>
      </w:r>
      <w:r>
        <w:rPr>
          <w:rFonts w:ascii="Segoe UI" w:hAnsi="Segoe UI" w:cs="Segoe UI" w:eastAsia="Segoe UI" w:hint="default"/>
        </w:rPr>
        <w:t>Regex: </w:t>
      </w:r>
      <w:r>
        <w:rPr>
          <w:rFonts w:ascii="Consolas" w:hAnsi="Consolas" w:cs="Consolas" w:eastAsia="Consolas" w:hint="default"/>
          <w:color w:val="6A5B3D"/>
        </w:rPr>
        <w:t>\b(l[eo]t)+\b</w:t>
      </w:r>
      <w:r>
        <w:rPr/>
        <w:t>可以匹配 正则和</w:t>
      </w:r>
      <w:r>
        <w:rPr>
          <w:rFonts w:ascii="Segoe UI" w:hAnsi="Segoe UI" w:cs="Segoe UI" w:eastAsia="Segoe UI" w:hint="default"/>
        </w:rPr>
        <w:t>Word</w:t>
      </w:r>
      <w:r>
        <w:rPr/>
        <w:t>一样可以引用</w:t>
      </w:r>
      <w:r>
        <w:rPr>
          <w:rFonts w:ascii="Consolas" w:hAnsi="Consolas" w:cs="Consolas" w:eastAsia="Consolas" w:hint="default"/>
          <w:color w:val="6A5B3D"/>
        </w:rPr>
        <w:t>()</w:t>
      </w:r>
      <w:r>
        <w:rPr/>
        <w:t>捕获的组</w:t>
      </w:r>
    </w:p>
    <w:p>
      <w:pPr>
        <w:pStyle w:val="BodyText"/>
        <w:spacing w:line="240" w:lineRule="auto" w:before="60"/>
        <w:ind w:left="484" w:right="0"/>
        <w:jc w:val="left"/>
      </w:pPr>
      <w:r>
        <w:rPr>
          <w:rFonts w:ascii="Segoe UI" w:hAnsi="Segoe UI" w:cs="Segoe UI" w:eastAsia="Segoe UI" w:hint="default"/>
        </w:rPr>
        <w:t>6.</w:t>
      </w:r>
      <w:r>
        <w:rPr>
          <w:rFonts w:ascii="Segoe UI" w:hAnsi="Segoe UI" w:cs="Segoe UI" w:eastAsia="Segoe UI" w:hint="default"/>
          <w:spacing w:val="-2"/>
        </w:rPr>
        <w:t> </w:t>
      </w:r>
      <w:r>
        <w:rPr>
          <w:position w:val="1"/>
        </w:rPr>
        <w:t>分枝条件</w:t>
      </w:r>
      <w:r>
        <w:rPr/>
      </w:r>
    </w:p>
    <w:p>
      <w:pPr>
        <w:pStyle w:val="BodyText"/>
        <w:spacing w:line="330" w:lineRule="exact" w:before="190"/>
        <w:ind w:right="0"/>
        <w:jc w:val="left"/>
      </w:pPr>
      <w:r>
        <w:rPr>
          <w:spacing w:val="-1"/>
        </w:rPr>
        <w:t>使用</w:t>
      </w:r>
      <w:r>
        <w:rPr>
          <w:rFonts w:ascii="Consolas" w:hAnsi="Consolas" w:cs="Consolas" w:eastAsia="Consolas" w:hint="default"/>
          <w:color w:val="6A5B3D"/>
          <w:spacing w:val="-1"/>
        </w:rPr>
        <w:t>|</w:t>
      </w:r>
      <w:r>
        <w:rPr>
          <w:spacing w:val="-1"/>
        </w:rPr>
        <w:t>来表示分支条件，也即或的概念。例如，要匹配</w:t>
      </w:r>
      <w:r>
        <w:rPr>
          <w:rFonts w:ascii="Segoe UI" w:hAnsi="Segoe UI" w:cs="Segoe UI" w:eastAsia="Segoe UI" w:hint="default"/>
          <w:spacing w:val="-1"/>
        </w:rPr>
        <w:t>1900-2099</w:t>
      </w:r>
      <w:r>
        <w:rPr>
          <w:spacing w:val="-1"/>
        </w:rPr>
        <w:t>全部的年份，如果使用</w:t>
      </w:r>
      <w:r>
        <w:rPr>
          <w:rFonts w:ascii="Segoe UI" w:hAnsi="Segoe UI" w:cs="Segoe UI" w:eastAsia="Segoe UI" w:hint="default"/>
          <w:spacing w:val="-1"/>
        </w:rPr>
        <w:t>Word</w:t>
      </w:r>
      <w:r>
        <w:rPr>
          <w:spacing w:val="-1"/>
        </w:rPr>
        <w:t>通配符要分</w:t>
      </w:r>
      <w:r>
        <w:rPr/>
        <w:t> 两种情况书写，但是使用正则就方便得多：</w:t>
      </w:r>
    </w:p>
    <w:p>
      <w:pPr>
        <w:spacing w:line="240" w:lineRule="auto" w:before="4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(19|20)[0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9]{2}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8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51" w:lineRule="exact"/>
        <w:ind w:left="484" w:right="0"/>
        <w:jc w:val="left"/>
      </w:pPr>
      <w:r>
        <w:rPr>
          <w:rFonts w:ascii="Segoe UI" w:hAnsi="Segoe UI" w:cs="Segoe UI" w:eastAsia="Segoe UI" w:hint="default"/>
          <w:position w:val="-2"/>
        </w:rPr>
        <w:t>7.</w:t>
      </w:r>
      <w:r>
        <w:rPr>
          <w:rFonts w:ascii="Segoe UI" w:hAnsi="Segoe UI" w:cs="Segoe UI" w:eastAsia="Segoe UI" w:hint="default"/>
          <w:spacing w:val="-1"/>
          <w:position w:val="-2"/>
        </w:rPr>
        <w:t> </w:t>
      </w:r>
      <w:r>
        <w:rPr/>
        <w:t>字符转义</w:t>
      </w:r>
    </w:p>
    <w:p>
      <w:pPr>
        <w:pStyle w:val="BodyText"/>
        <w:tabs>
          <w:tab w:pos="4015" w:val="left" w:leader="none"/>
        </w:tabs>
        <w:spacing w:line="352" w:lineRule="auto" w:before="126"/>
        <w:ind w:right="3217"/>
        <w:jc w:val="left"/>
        <w:rPr>
          <w:rFonts w:ascii="Segoe UI" w:hAnsi="Segoe UI" w:cs="Segoe UI" w:eastAsia="Segoe UI" w:hint="default"/>
        </w:rPr>
      </w:pPr>
      <w:r>
        <w:rPr/>
        <w:pict>
          <v:shape style="position:absolute;margin-left:222.960007pt;margin-top:44.545635pt;width:7.56pt;height:7.08pt;mso-position-horizontal-relative:page;mso-position-vertical-relative:paragraph;z-index:-13432" type="#_x0000_t75" stroked="false">
            <v:imagedata r:id="rId11" o:title=""/>
          </v:shape>
        </w:pict>
      </w:r>
      <w:r>
        <w:rPr>
          <w:spacing w:val="-1"/>
        </w:rPr>
        <w:t>这个概念在</w:t>
      </w:r>
      <w:r>
        <w:rPr>
          <w:rFonts w:ascii="Segoe UI" w:hAnsi="Segoe UI" w:cs="Segoe UI" w:eastAsia="Segoe UI" w:hint="default"/>
          <w:spacing w:val="-1"/>
        </w:rPr>
        <w:t>Word</w:t>
      </w:r>
      <w:r>
        <w:rPr>
          <w:spacing w:val="-1"/>
        </w:rPr>
        <w:t>通配符中也存在。需要在想要查找的元字符之前加上</w:t>
      </w:r>
      <w:r>
        <w:rPr>
          <w:rFonts w:ascii="Consolas" w:hAnsi="Consolas" w:cs="Consolas" w:eastAsia="Consolas" w:hint="default"/>
          <w:color w:val="6A5B3D"/>
          <w:spacing w:val="-1"/>
        </w:rPr>
        <w:t>\</w:t>
      </w:r>
      <w:r>
        <w:rPr>
          <w:rFonts w:ascii="Consolas" w:hAnsi="Consolas" w:cs="Consolas" w:eastAsia="Consolas" w:hint="default"/>
          <w:color w:val="6A5B3D"/>
        </w:rPr>
        <w:t> </w:t>
      </w:r>
      <w:r>
        <w:rPr/>
        <w:t>列举正则中需要转义的字符：</w:t>
        <w:tab/>
      </w:r>
      <w:r>
        <w:rPr>
          <w:rFonts w:ascii="Georgia" w:hAnsi="Georgia" w:cs="Georgia" w:eastAsia="Georgia" w:hint="default"/>
        </w:rPr>
        <w:t>[]  </w:t>
      </w:r>
      <w:r>
        <w:rPr>
          <w:rFonts w:ascii="Segoe UI" w:hAnsi="Segoe UI" w:cs="Segoe UI" w:eastAsia="Segoe UI" w:hint="default"/>
        </w:rPr>
        <w:t>{ } ( ) - \</w:t>
      </w:r>
      <w:r>
        <w:rPr>
          <w:rFonts w:ascii="Segoe UI" w:hAnsi="Segoe UI" w:cs="Segoe UI" w:eastAsia="Segoe UI" w:hint="default"/>
          <w:spacing w:val="-21"/>
        </w:rPr>
        <w:t> </w:t>
      </w:r>
      <w:r>
        <w:rPr>
          <w:rFonts w:ascii="Segoe UI" w:hAnsi="Segoe UI" w:cs="Segoe UI" w:eastAsia="Segoe UI" w:hint="default"/>
        </w:rPr>
        <w:t>|</w:t>
      </w:r>
    </w:p>
    <w:p>
      <w:pPr>
        <w:spacing w:line="240" w:lineRule="auto" w:before="8" w:after="0"/>
        <w:ind w:right="0"/>
        <w:rPr>
          <w:rFonts w:ascii="Segoe UI" w:hAnsi="Segoe UI" w:cs="Segoe UI" w:eastAsia="Segoe UI" w:hint="default"/>
          <w:sz w:val="18"/>
          <w:szCs w:val="18"/>
        </w:rPr>
      </w:pPr>
    </w:p>
    <w:p>
      <w:pPr>
        <w:spacing w:line="240" w:lineRule="auto"/>
        <w:ind w:left="106" w:right="0" w:firstLine="0"/>
        <w:rPr>
          <w:rFonts w:ascii="Segoe UI" w:hAnsi="Segoe UI" w:cs="Segoe UI" w:eastAsia="Segoe UI" w:hint="default"/>
          <w:sz w:val="20"/>
          <w:szCs w:val="20"/>
        </w:rPr>
      </w:pPr>
      <w:r>
        <w:rPr>
          <w:rFonts w:ascii="Segoe UI" w:hAnsi="Segoe UI" w:cs="Segoe UI" w:eastAsia="Segoe UI" w:hint="default"/>
          <w:sz w:val="20"/>
          <w:szCs w:val="20"/>
        </w:rPr>
        <w:pict>
          <v:group style="width:62.5pt;height:15.4pt;mso-position-horizontal-relative:char;mso-position-vertical-relative:line" coordorigin="0,0" coordsize="1250,308">
            <v:group style="position:absolute;left:0;top:0;width:1250;height:308" coordorigin="0,0" coordsize="1250,308">
              <v:shape style="position:absolute;left:0;top:0;width:1250;height:308" coordorigin="0,0" coordsize="1250,308" path="m252,72l52,72,52,148,76,148,76,138,252,138,252,119,76,119,76,91,252,91,252,7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52,138l228,138,228,148,252,148,252,13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52,91l228,91,228,119,252,119,252,91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87,160l18,160,18,304,41,304,41,180,287,180,287,16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02,277l203,287,205,295,206,301,218,302,229,302,251,302,267,300,278,293,285,281,285,280,245,280,236,279,226,279,202,277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87,180l263,180,263,274,257,280,285,280,287,264,287,18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22,200l83,200,83,277,104,277,104,264,222,264,222,245,104,245,104,218,222,218,222,20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222,218l199,218,199,245,222,245,222,21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302,32l0,32,0,53,302,53,302,3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50,0l127,8,132,16,140,32,168,32,162,20,156,10,150,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92,142l469,142,479,166,489,188,501,209,515,228,499,245,481,260,461,275,439,288,445,293,457,307,477,295,497,281,514,265,530,248,572,248,563,242,547,227,559,209,530,209,513,185,498,156,492,14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72,44l449,44,448,94,446,135,438,196,404,267,386,288,392,292,400,298,407,305,432,271,452,233,464,190,469,142,492,142,484,123,472,85,472,4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572,248l530,248,545,263,562,276,580,290,599,302,607,293,620,280,600,268,581,255,572,24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13,218l388,225,363,232,338,238,313,244,322,265,343,259,389,246,414,240,414,225,413,21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575,23l421,23,421,44,548,44,520,107,520,130,570,130,563,151,554,171,543,190,530,209,559,209,562,205,574,182,586,156,595,130,595,107,545,107,575,46,575,23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394,116l370,116,356,136,343,153,332,166,323,175,329,197,370,191,393,188,418,185,418,178,419,172,354,172,369,153,385,129,394,116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20,164l387,168,370,170,354,172,419,172,420,16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374,4l358,36,342,63,328,85,314,102,320,121,333,120,345,118,357,117,370,116,394,116,405,101,406,100,342,100,354,82,367,62,382,39,397,13,374,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404,59l398,69,386,89,380,98,366,98,353,100,406,100,426,68,404,59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80,158l858,158,846,197,828,231,802,262,769,289,780,300,831,264,863,212,883,212,883,185,874,185,878,168,880,15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708,133l668,133,668,306,689,306,689,138,712,138,708,133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83,212l863,212,863,267,864,279,869,290,877,296,888,298,917,298,925,290,929,277,887,277,883,272,883,21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00,22l725,22,725,245,721,254,715,262,733,281,739,274,744,269,749,266,770,251,780,245,786,241,745,241,745,167,800,167,800,148,745,148,745,103,800,103,800,84,745,84,745,41,800,41,800,2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913,223l913,229,914,241,913,248,912,257,911,264,908,272,905,277,929,277,931,266,933,256,934,244,935,232,928,229,922,227,913,223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12,240l788,240,796,254,814,242,812,24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784,188l766,198,769,204,779,221,755,235,745,241,786,241,788,240,812,240,805,227,798,212,789,197,784,18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689,88l666,88,658,117,649,146,639,172,628,197,630,206,634,216,636,224,645,206,653,185,661,160,668,133,708,133,705,130,704,128,689,128,689,8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00,167l781,167,781,176,800,176,800,167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712,138l689,138,696,146,702,155,708,164,722,152,717,145,712,13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42,56l823,56,815,158,925,158,925,138,835,138,842,56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00,103l781,103,781,148,800,148,800,103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87,41l866,41,866,71,865,97,864,119,862,138,883,138,885,117,886,95,887,71,887,56,887,41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697,121l689,128,704,128,697,121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718,68l631,68,631,88,718,88,718,68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800,41l781,41,781,84,800,84,800,41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689,4l668,4,668,68,689,68,689,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924,22l815,22,815,41,924,41,924,2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045,200l1021,200,1021,257,1024,275,1032,288,1044,296,1062,299,1130,299,1147,297,1159,291,1168,281,1170,277,1052,277,1045,269,1045,20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973,202l967,223,960,243,952,262,943,281,952,284,959,288,965,292,973,274,980,255,988,233,996,210,973,20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57,222l1142,277,1170,277,1174,268,1176,259,1178,248,1181,232,1171,228,1163,226,1157,222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96,194l1178,209,1193,227,1206,245,1218,261,1229,276,1249,259,1236,242,1222,226,1196,194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079,175l1062,190,1075,203,1088,216,1100,230,1112,242,1130,226,1120,214,1108,202,1094,189,1079,175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81,126l1000,126,1000,148,1153,148,1146,162,1138,174,1130,186,1122,197,1129,199,1136,203,1145,208,1154,193,1163,178,1172,162,1181,146,1181,126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15,5l1087,5,1059,34,1026,61,987,85,943,107,948,113,952,120,956,128,1000,104,1038,80,1070,55,1096,30,1128,30,1109,12,1111,10,1112,7,1115,5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128,30l1096,30,1126,58,1159,83,1195,105,1234,124,1237,116,1242,109,1249,100,1210,85,1174,65,1140,41,1128,30xe" filled="true" fillcolor="#000000" stroked="false">
                <v:path arrowok="t"/>
                <v:fill type="solid"/>
              </v:shape>
              <v:shape style="position:absolute;left:0;top:0;width:1250;height:308" coordorigin="0,0" coordsize="1250,308" path="m1084,62l1067,76,1076,88,1084,99,1092,110,1099,120,1118,106,1110,95,1102,84,1093,73,1084,62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Segoe UI" w:hAnsi="Segoe UI" w:cs="Segoe UI" w:eastAsia="Segoe UI" w:hint="default"/>
          <w:sz w:val="20"/>
          <w:szCs w:val="20"/>
        </w:rPr>
      </w:r>
    </w:p>
    <w:p>
      <w:pPr>
        <w:pStyle w:val="BodyText"/>
        <w:spacing w:line="240" w:lineRule="auto" w:before="179"/>
        <w:ind w:left="484" w:right="0"/>
        <w:jc w:val="left"/>
      </w:pPr>
      <w:r>
        <w:rPr>
          <w:rFonts w:ascii="Segoe UI" w:hAnsi="Segoe UI" w:cs="Segoe UI" w:eastAsia="Segoe UI" w:hint="default"/>
        </w:rPr>
        <w:t>1.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零宽断言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right="230"/>
        <w:jc w:val="left"/>
      </w:pPr>
      <w:r>
        <w:rPr/>
        <w:t>有一种特殊的分组并不会被捕获，这就是零宽断言。零宽断言在查找替换时很有用。下面先给出最常用 的几种分组语法：</w:t>
      </w:r>
    </w:p>
    <w:p>
      <w:pPr>
        <w:spacing w:line="240" w:lineRule="auto" w:before="0"/>
        <w:ind w:right="0"/>
        <w:rPr>
          <w:rFonts w:ascii="微软雅黑" w:hAnsi="微软雅黑" w:cs="微软雅黑" w:eastAsia="微软雅黑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微软雅黑" w:hAnsi="微软雅黑" w:cs="微软雅黑" w:eastAsia="微软雅黑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微软雅黑" w:hAnsi="微软雅黑" w:cs="微软雅黑" w:eastAsia="微软雅黑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微软雅黑" w:hAnsi="微软雅黑" w:cs="微软雅黑" w:eastAsia="微软雅黑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微软雅黑" w:hAnsi="微软雅黑" w:cs="微软雅黑" w:eastAsia="微软雅黑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微软雅黑" w:hAnsi="微软雅黑" w:cs="微软雅黑" w:eastAsia="微软雅黑" w:hint="default"/>
          <w:sz w:val="20"/>
          <w:szCs w:val="20"/>
        </w:rPr>
      </w:pPr>
    </w:p>
    <w:p>
      <w:pPr>
        <w:spacing w:line="240" w:lineRule="auto" w:before="3"/>
        <w:ind w:right="0"/>
        <w:rPr>
          <w:rFonts w:ascii="微软雅黑" w:hAnsi="微软雅黑" w:cs="微软雅黑" w:eastAsia="微软雅黑" w:hint="default"/>
          <w:sz w:val="19"/>
          <w:szCs w:val="19"/>
        </w:rPr>
      </w:pPr>
    </w:p>
    <w:p>
      <w:pPr>
        <w:pStyle w:val="BodyText"/>
        <w:tabs>
          <w:tab w:pos="3610" w:val="left" w:leader="none"/>
        </w:tabs>
        <w:spacing w:line="325" w:lineRule="exact"/>
        <w:ind w:left="1924"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1pt;margin-top:-106.138145pt;width:480pt;height:209.1pt;mso-position-horizontal-relative:page;mso-position-vertical-relative:paragraph;z-index:2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7"/>
                    <w:gridCol w:w="1863"/>
                    <w:gridCol w:w="6840"/>
                  </w:tblGrid>
                  <w:tr>
                    <w:trPr>
                      <w:trHeight w:val="428" w:hRule="exact"/>
                    </w:trPr>
                    <w:tc>
                      <w:tcPr>
                        <w:tcW w:w="8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3" w:lineRule="exact"/>
                          <w:ind w:left="149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b/>
                            <w:bCs/>
                            <w:sz w:val="21"/>
                            <w:szCs w:val="21"/>
                          </w:rPr>
                          <w:t>分类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8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3" w:lineRule="exact"/>
                          <w:ind w:left="327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b/>
                            <w:bCs/>
                            <w:sz w:val="21"/>
                            <w:szCs w:val="21"/>
                          </w:rPr>
                          <w:t>代码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68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3" w:lineRule="exact"/>
                          <w:ind w:left="149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b/>
                            <w:bCs/>
                            <w:sz w:val="21"/>
                            <w:szCs w:val="21"/>
                          </w:rPr>
                          <w:t>说明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8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149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捕获</w:t>
                        </w:r>
                      </w:p>
                    </w:tc>
                    <w:tc>
                      <w:tcPr>
                        <w:tcW w:w="186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26" w:right="0"/>
                          <w:jc w:val="left"/>
                          <w:rPr>
                            <w:rFonts w:ascii="Consolas" w:hAnsi="Consolas" w:cs="Consolas" w:eastAsia="Consola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nsolas"/>
                            <w:color w:val="6A5B3D"/>
                            <w:sz w:val="21"/>
                          </w:rPr>
                          <w:t>(exp)</w:t>
                        </w:r>
                        <w:r>
                          <w:rPr>
                            <w:rFonts w:ascii="Consolas"/>
                            <w:sz w:val="21"/>
                          </w:rPr>
                        </w:r>
                      </w:p>
                    </w:tc>
                    <w:tc>
                      <w:tcPr>
                        <w:tcW w:w="68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149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匹配</w:t>
                        </w:r>
                        <w:r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  <w:t>exp,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并捕获文本到自动命名的组里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8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150" w:right="0"/>
                          <w:jc w:val="left"/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egoe UI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6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27" w:right="0"/>
                          <w:jc w:val="left"/>
                          <w:rPr>
                            <w:rFonts w:ascii="Consolas" w:hAnsi="Consolas" w:cs="Consolas" w:eastAsia="Consola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nsolas"/>
                            <w:color w:val="6A5B3D"/>
                            <w:sz w:val="21"/>
                          </w:rPr>
                          <w:t>(?&lt;name&gt;exp)</w:t>
                        </w:r>
                        <w:r>
                          <w:rPr>
                            <w:rFonts w:ascii="Consolas"/>
                            <w:sz w:val="21"/>
                          </w:rPr>
                        </w:r>
                      </w:p>
                    </w:tc>
                    <w:tc>
                      <w:tcPr>
                        <w:tcW w:w="68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149" w:right="0"/>
                          <w:jc w:val="left"/>
                          <w:rPr>
                            <w:rFonts w:ascii="Consolas" w:hAnsi="Consolas" w:cs="Consolas" w:eastAsia="Consola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匹配</w:t>
                        </w:r>
                        <w:r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  <w:t>exp,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并捕获文本到名称为</w:t>
                        </w:r>
                        <w:r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  <w:t>name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的组里，也可以写成</w:t>
                        </w:r>
                        <w:r>
                          <w:rPr>
                            <w:rFonts w:ascii="Consolas" w:hAnsi="Consolas" w:cs="Consolas" w:eastAsia="Consolas" w:hint="default"/>
                            <w:color w:val="6A5B3D"/>
                            <w:sz w:val="21"/>
                            <w:szCs w:val="21"/>
                          </w:rPr>
                          <w:t>(?'name'exp)</w:t>
                        </w:r>
                        <w:r>
                          <w:rPr>
                            <w:rFonts w:ascii="Consolas" w:hAnsi="Consolas" w:cs="Consolas" w:eastAsia="Consolas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8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50" w:right="0"/>
                          <w:jc w:val="left"/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egoe UI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6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327" w:right="0"/>
                          <w:jc w:val="left"/>
                          <w:rPr>
                            <w:rFonts w:ascii="Consolas" w:hAnsi="Consolas" w:cs="Consolas" w:eastAsia="Consola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nsolas"/>
                            <w:color w:val="6A5B3D"/>
                            <w:sz w:val="21"/>
                          </w:rPr>
                          <w:t>(?:exp)</w:t>
                        </w:r>
                        <w:r>
                          <w:rPr>
                            <w:rFonts w:ascii="Consolas"/>
                            <w:sz w:val="21"/>
                          </w:rPr>
                        </w:r>
                      </w:p>
                    </w:tc>
                    <w:tc>
                      <w:tcPr>
                        <w:tcW w:w="68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49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匹配</w:t>
                        </w:r>
                        <w:r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  <w:t>exp,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不捕获匹配的文本，也不给此分组分配组号</w:t>
                        </w:r>
                      </w:p>
                    </w:tc>
                  </w:tr>
                  <w:tr>
                    <w:trPr>
                      <w:trHeight w:val="521" w:hRule="exact"/>
                    </w:trPr>
                    <w:tc>
                      <w:tcPr>
                        <w:tcW w:w="960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50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零宽断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8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150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言</w:t>
                        </w:r>
                      </w:p>
                    </w:tc>
                    <w:tc>
                      <w:tcPr>
                        <w:tcW w:w="18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8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150" w:right="0"/>
                          <w:jc w:val="left"/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egoe UI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6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27" w:right="0"/>
                          <w:jc w:val="left"/>
                          <w:rPr>
                            <w:rFonts w:ascii="Consolas" w:hAnsi="Consolas" w:cs="Consolas" w:eastAsia="Consola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nsolas"/>
                            <w:color w:val="6A5B3D"/>
                            <w:sz w:val="21"/>
                          </w:rPr>
                          <w:t>(?&lt;=exp)</w:t>
                        </w:r>
                        <w:r>
                          <w:rPr>
                            <w:rFonts w:ascii="Consolas"/>
                            <w:sz w:val="21"/>
                          </w:rPr>
                        </w:r>
                      </w:p>
                    </w:tc>
                    <w:tc>
                      <w:tcPr>
                        <w:tcW w:w="68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150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匹配</w:t>
                        </w:r>
                        <w:r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后面的位置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8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50" w:right="0"/>
                          <w:jc w:val="left"/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egoe UI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6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327" w:right="0"/>
                          <w:jc w:val="left"/>
                          <w:rPr>
                            <w:rFonts w:ascii="Consolas" w:hAnsi="Consolas" w:cs="Consolas" w:eastAsia="Consola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nsolas"/>
                            <w:color w:val="6A5B3D"/>
                            <w:sz w:val="21"/>
                          </w:rPr>
                          <w:t>(?!exp)</w:t>
                        </w:r>
                        <w:r>
                          <w:rPr>
                            <w:rFonts w:ascii="Consolas"/>
                            <w:sz w:val="21"/>
                          </w:rPr>
                        </w:r>
                      </w:p>
                    </w:tc>
                    <w:tc>
                      <w:tcPr>
                        <w:tcW w:w="68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50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匹配后面跟的不是</w:t>
                        </w:r>
                        <w:r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的位置</w:t>
                        </w:r>
                      </w:p>
                    </w:tc>
                  </w:tr>
                  <w:tr>
                    <w:trPr>
                      <w:trHeight w:val="484" w:hRule="exact"/>
                    </w:trPr>
                    <w:tc>
                      <w:tcPr>
                        <w:tcW w:w="8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150" w:right="0"/>
                          <w:jc w:val="left"/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egoe UI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6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27" w:right="0"/>
                          <w:jc w:val="left"/>
                          <w:rPr>
                            <w:rFonts w:ascii="Consolas" w:hAnsi="Consolas" w:cs="Consolas" w:eastAsia="Consola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nsolas"/>
                            <w:color w:val="6A5B3D"/>
                            <w:sz w:val="21"/>
                          </w:rPr>
                          <w:t>(?&lt;!exp)</w:t>
                        </w:r>
                        <w:r>
                          <w:rPr>
                            <w:rFonts w:ascii="Consolas"/>
                            <w:sz w:val="21"/>
                          </w:rPr>
                        </w:r>
                      </w:p>
                    </w:tc>
                    <w:tc>
                      <w:tcPr>
                        <w:tcW w:w="684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150" w:right="0"/>
                          <w:jc w:val="left"/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匹配前面不是</w:t>
                        </w:r>
                        <w:r>
                          <w:rPr>
                            <w:rFonts w:ascii="Segoe UI" w:hAnsi="Segoe UI" w:cs="Segoe UI" w:eastAsia="Segoe UI" w:hint="default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rFonts w:ascii="微软雅黑" w:hAnsi="微软雅黑" w:cs="微软雅黑" w:eastAsia="微软雅黑" w:hint="default"/>
                            <w:sz w:val="21"/>
                            <w:szCs w:val="21"/>
                          </w:rPr>
                          <w:t>的位置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nsolas" w:hAnsi="Consolas" w:cs="Consolas" w:eastAsia="Consolas" w:hint="default"/>
          <w:color w:val="6A5B3D"/>
          <w:spacing w:val="-1"/>
        </w:rPr>
        <w:t>(?=exp)</w:t>
        <w:tab/>
      </w:r>
      <w:r>
        <w:rPr/>
        <w:t>匹配</w:t>
      </w:r>
      <w:r>
        <w:rPr>
          <w:rFonts w:ascii="Segoe UI" w:hAnsi="Segoe UI" w:cs="Segoe UI" w:eastAsia="Segoe UI" w:hint="default"/>
        </w:rPr>
        <w:t>exp</w:t>
      </w:r>
      <w:r>
        <w:rPr/>
        <w:t>前面的位置</w:t>
      </w:r>
    </w:p>
    <w:p>
      <w:pPr>
        <w:spacing w:after="0" w:line="325" w:lineRule="exact"/>
        <w:jc w:val="left"/>
        <w:sectPr>
          <w:pgSz w:w="12240" w:h="15840"/>
          <w:pgMar w:top="720" w:bottom="280" w:left="920" w:right="920"/>
        </w:sectPr>
      </w:pPr>
    </w:p>
    <w:p>
      <w:pPr>
        <w:pStyle w:val="Heading1"/>
        <w:tabs>
          <w:tab w:pos="1543" w:val="left" w:leader="none"/>
          <w:tab w:pos="3229" w:val="left" w:leader="none"/>
        </w:tabs>
        <w:spacing w:line="300" w:lineRule="exact"/>
        <w:ind w:right="454"/>
        <w:jc w:val="left"/>
        <w:rPr>
          <w:b w:val="0"/>
          <w:bCs w:val="0"/>
        </w:rPr>
      </w:pPr>
      <w:r>
        <w:rPr/>
        <w:t>分类</w:t>
        <w:tab/>
        <w:t>代码</w:t>
        <w:tab/>
        <w:t>说明</w:t>
      </w:r>
      <w:r>
        <w:rPr>
          <w:b w:val="0"/>
          <w:bCs w:val="0"/>
        </w:rPr>
      </w:r>
    </w:p>
    <w:p>
      <w:pPr>
        <w:spacing w:line="240" w:lineRule="auto" w:before="3"/>
        <w:ind w:right="0"/>
        <w:rPr>
          <w:rFonts w:ascii="微软雅黑" w:hAnsi="微软雅黑" w:cs="微软雅黑" w:eastAsia="微软雅黑" w:hint="default"/>
          <w:b/>
          <w:bCs/>
          <w:sz w:val="5"/>
          <w:szCs w:val="5"/>
        </w:rPr>
      </w:pPr>
    </w:p>
    <w:p>
      <w:pPr>
        <w:spacing w:line="20" w:lineRule="exact"/>
        <w:ind w:left="314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480.55pt;height:.550pt;mso-position-horizontal-relative:char;mso-position-vertical-relative:line" coordorigin="0,0" coordsize="9611,11">
            <v:group style="position:absolute;left:6;top:6;width:9600;height:2" coordorigin="6,6" coordsize="9600,2">
              <v:shape style="position:absolute;left:6;top:6;width:9600;height:2" coordorigin="6,6" coordsize="9600,0" path="m6,6l9606,6e" filled="false" stroked="true" strokeweight=".5399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spacing w:after="0" w:line="20" w:lineRule="exact"/>
        <w:rPr>
          <w:rFonts w:ascii="微软雅黑" w:hAnsi="微软雅黑" w:cs="微软雅黑" w:eastAsia="微软雅黑" w:hint="default"/>
          <w:sz w:val="2"/>
          <w:szCs w:val="2"/>
        </w:rPr>
        <w:sectPr>
          <w:pgSz w:w="12240" w:h="15840"/>
          <w:pgMar w:top="800" w:bottom="280" w:left="1300" w:right="900"/>
        </w:sectPr>
      </w:pPr>
    </w:p>
    <w:p>
      <w:pPr>
        <w:pStyle w:val="BodyText"/>
        <w:tabs>
          <w:tab w:pos="1543" w:val="left" w:leader="none"/>
        </w:tabs>
        <w:spacing w:line="240" w:lineRule="auto" w:before="172"/>
        <w:ind w:left="470" w:right="-18"/>
        <w:jc w:val="left"/>
        <w:rPr>
          <w:rFonts w:ascii="Consolas" w:hAnsi="Consolas" w:cs="Consolas" w:eastAsia="Consolas" w:hint="default"/>
        </w:rPr>
      </w:pPr>
      <w:r>
        <w:rPr/>
        <w:t>注释</w:t>
        <w:tab/>
      </w:r>
      <w:r>
        <w:rPr>
          <w:rFonts w:ascii="Consolas" w:hAnsi="Consolas" w:cs="Consolas" w:eastAsia="Consolas" w:hint="default"/>
          <w:color w:val="6A5B3D"/>
        </w:rPr>
        <w:t>(?#comment)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330" w:lineRule="exact" w:before="52"/>
        <w:ind w:left="374" w:right="280"/>
        <w:jc w:val="left"/>
      </w:pPr>
      <w:r>
        <w:rPr/>
        <w:br w:type="column"/>
      </w:r>
      <w:r>
        <w:rPr/>
        <w:t>这种类型的分组不对正则表达式的处理产生任何影响，用于提供注释让 人阅读</w:t>
      </w:r>
    </w:p>
    <w:p>
      <w:pPr>
        <w:spacing w:after="0" w:line="330" w:lineRule="exact"/>
        <w:jc w:val="left"/>
        <w:sectPr>
          <w:type w:val="continuous"/>
          <w:pgSz w:w="12240" w:h="15840"/>
          <w:pgMar w:top="1080" w:bottom="280" w:left="1300" w:right="900"/>
          <w:cols w:num="2" w:equalWidth="0">
            <w:col w:w="2816" w:space="40"/>
            <w:col w:w="7184"/>
          </w:cols>
        </w:sectPr>
      </w:pPr>
    </w:p>
    <w:p>
      <w:pPr>
        <w:spacing w:line="240" w:lineRule="auto" w:before="4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330" w:lineRule="exact" w:before="4"/>
        <w:ind w:left="320" w:right="192"/>
        <w:jc w:val="left"/>
      </w:pPr>
      <w:r>
        <w:rPr/>
        <w:t>首先来看捕获。我们已经熟悉了最简单的捕获</w:t>
      </w:r>
      <w:r>
        <w:rPr>
          <w:rFonts w:ascii="Consolas" w:hAnsi="Consolas" w:cs="Consolas" w:eastAsia="Consolas" w:hint="default"/>
          <w:color w:val="6A5B3D"/>
        </w:rPr>
        <w:t>(exp)</w:t>
      </w:r>
      <w:r>
        <w:rPr/>
        <w:t>，这里还有两个：</w:t>
      </w:r>
      <w:r>
        <w:rPr>
          <w:rFonts w:ascii="Consolas" w:hAnsi="Consolas" w:cs="Consolas" w:eastAsia="Consolas" w:hint="default"/>
          <w:color w:val="6A5B3D"/>
        </w:rPr>
        <w:t>(?&lt;name&gt;exp)</w:t>
      </w:r>
      <w:r>
        <w:rPr/>
        <w:t>和</w:t>
      </w:r>
      <w:r>
        <w:rPr>
          <w:rFonts w:ascii="Consolas" w:hAnsi="Consolas" w:cs="Consolas" w:eastAsia="Consolas" w:hint="default"/>
          <w:color w:val="6A5B3D"/>
        </w:rPr>
        <w:t>(?:exp)</w:t>
      </w:r>
      <w:r>
        <w:rPr/>
        <w:t>。例 如：</w:t>
      </w:r>
      <w:r>
        <w:rPr>
          <w:rFonts w:ascii="Consolas" w:hAnsi="Consolas" w:cs="Consolas" w:eastAsia="Consolas" w:hint="default"/>
          <w:color w:val="6A5B3D"/>
        </w:rPr>
        <w:t>(?&lt;name&gt;[abc]) \k&lt;name&gt;</w:t>
      </w:r>
      <w:r>
        <w:rPr/>
        <w:t>可以匹配</w:t>
      </w:r>
      <w:r>
        <w:rPr>
          <w:rFonts w:ascii="Consolas" w:hAnsi="Consolas" w:cs="Consolas" w:eastAsia="Consolas" w:hint="default"/>
          <w:color w:val="6A5B3D"/>
        </w:rPr>
        <w:t>a a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b b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c c</w:t>
      </w:r>
      <w:r>
        <w:rPr/>
        <w:t>；而</w:t>
      </w:r>
      <w:r>
        <w:rPr>
          <w:rFonts w:ascii="Consolas" w:hAnsi="Consolas" w:cs="Consolas" w:eastAsia="Consolas" w:hint="default"/>
          <w:color w:val="6A5B3D"/>
        </w:rPr>
        <w:t>(?:a|b)c</w:t>
      </w:r>
      <w:r>
        <w:rPr/>
        <w:t>虽然和</w:t>
      </w:r>
      <w:r>
        <w:rPr>
          <w:rFonts w:ascii="Consolas" w:hAnsi="Consolas" w:cs="Consolas" w:eastAsia="Consolas" w:hint="default"/>
          <w:color w:val="6A5B3D"/>
        </w:rPr>
        <w:t>(a|b)c</w:t>
      </w:r>
      <w:r>
        <w:rPr/>
        <w:t>功能一样，但是不 会捕获组，这使得在运行正则时开销更小</w:t>
      </w:r>
    </w:p>
    <w:p>
      <w:pPr>
        <w:spacing w:line="240" w:lineRule="auto" w:before="3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left="320" w:right="192"/>
        <w:jc w:val="left"/>
      </w:pPr>
      <w:r>
        <w:rPr>
          <w:spacing w:val="-1"/>
        </w:rPr>
        <w:t>再来看零宽断言。</w:t>
      </w:r>
      <w:r>
        <w:rPr>
          <w:rFonts w:ascii="Consolas" w:hAnsi="Consolas" w:cs="Consolas" w:eastAsia="Consolas" w:hint="default"/>
          <w:color w:val="6A5B3D"/>
          <w:spacing w:val="-1"/>
        </w:rPr>
        <w:t>q(?=u)</w:t>
      </w:r>
      <w:r>
        <w:rPr>
          <w:spacing w:val="-1"/>
        </w:rPr>
        <w:t>可以匹配所有后面紧跟着</w:t>
      </w:r>
      <w:r>
        <w:rPr>
          <w:rFonts w:ascii="Consolas" w:hAnsi="Consolas" w:cs="Consolas" w:eastAsia="Consolas" w:hint="default"/>
          <w:color w:val="6A5B3D"/>
          <w:spacing w:val="-1"/>
        </w:rPr>
        <w:t>u</w:t>
      </w:r>
      <w:r>
        <w:rPr>
          <w:spacing w:val="-1"/>
        </w:rPr>
        <w:t>的</w:t>
      </w:r>
      <w:r>
        <w:rPr>
          <w:rFonts w:ascii="Consolas" w:hAnsi="Consolas" w:cs="Consolas" w:eastAsia="Consolas" w:hint="default"/>
          <w:color w:val="6A5B3D"/>
          <w:spacing w:val="-1"/>
        </w:rPr>
        <w:t>q</w:t>
      </w:r>
      <w:r>
        <w:rPr>
          <w:spacing w:val="-1"/>
        </w:rPr>
        <w:t>，而</w:t>
      </w:r>
      <w:r>
        <w:rPr>
          <w:rFonts w:ascii="Consolas" w:hAnsi="Consolas" w:cs="Consolas" w:eastAsia="Consolas" w:hint="default"/>
          <w:color w:val="6A5B3D"/>
          <w:spacing w:val="-1"/>
        </w:rPr>
        <w:t>(?&lt;=q)u</w:t>
      </w:r>
      <w:r>
        <w:rPr>
          <w:spacing w:val="-1"/>
        </w:rPr>
        <w:t>可以匹配所有前面是</w:t>
      </w:r>
      <w:r>
        <w:rPr>
          <w:rFonts w:ascii="Consolas" w:hAnsi="Consolas" w:cs="Consolas" w:eastAsia="Consolas" w:hint="default"/>
          <w:color w:val="6A5B3D"/>
          <w:spacing w:val="-1"/>
        </w:rPr>
        <w:t>q</w:t>
      </w:r>
      <w:r>
        <w:rPr>
          <w:spacing w:val="-1"/>
        </w:rPr>
        <w:t>的</w:t>
      </w:r>
      <w:r>
        <w:rPr>
          <w:rFonts w:ascii="Consolas" w:hAnsi="Consolas" w:cs="Consolas" w:eastAsia="Consolas" w:hint="default"/>
          <w:color w:val="6A5B3D"/>
          <w:spacing w:val="-1"/>
        </w:rPr>
        <w:t>u</w:t>
      </w:r>
      <w:r>
        <w:rPr>
          <w:spacing w:val="-1"/>
        </w:rPr>
        <w:t>。具体一</w:t>
      </w:r>
      <w:r>
        <w:rPr/>
        <w:t> 点，我们想要找到所有以</w:t>
      </w:r>
      <w:r>
        <w:rPr>
          <w:rFonts w:ascii="Consolas" w:hAnsi="Consolas" w:cs="Consolas" w:eastAsia="Consolas" w:hint="default"/>
          <w:color w:val="6A5B3D"/>
        </w:rPr>
        <w:t>.</w:t>
      </w:r>
      <w:r>
        <w:rPr/>
        <w:t>结尾的英文单词，并在</w:t>
      </w:r>
      <w:r>
        <w:rPr>
          <w:rFonts w:ascii="Consolas" w:hAnsi="Consolas" w:cs="Consolas" w:eastAsia="Consolas" w:hint="default"/>
          <w:color w:val="6A5B3D"/>
        </w:rPr>
        <w:t>.</w:t>
      </w:r>
      <w:r>
        <w:rPr/>
        <w:t>前加上空格，我们可以这样写：</w:t>
      </w:r>
    </w:p>
    <w:p>
      <w:pPr>
        <w:pStyle w:val="BodyText"/>
        <w:spacing w:line="357" w:lineRule="auto" w:before="166"/>
        <w:ind w:left="320" w:right="6078" w:hanging="1"/>
        <w:jc w:val="left"/>
        <w:rPr>
          <w:rFonts w:ascii="Consolas" w:hAnsi="Consolas" w:cs="Consolas" w:eastAsia="Consolas" w:hint="default"/>
        </w:rPr>
      </w:pPr>
      <w:r>
        <w:rPr>
          <w:spacing w:val="-1"/>
        </w:rPr>
        <w:t>查找：</w:t>
      </w:r>
      <w:r>
        <w:rPr>
          <w:rFonts w:ascii="Consolas" w:hAnsi="Consolas" w:cs="Consolas" w:eastAsia="Consolas" w:hint="default"/>
          <w:color w:val="6A5B3D"/>
          <w:spacing w:val="-1"/>
        </w:rPr>
        <w:t>\b([A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z]+)(?=\.) </w:t>
      </w:r>
      <w:r>
        <w:rPr/>
        <w:t>替换：</w:t>
      </w:r>
      <w:r>
        <w:rPr>
          <w:rFonts w:ascii="Consolas" w:hAnsi="Consolas" w:cs="Consolas" w:eastAsia="Consolas" w:hint="default"/>
          <w:color w:val="6A5B3D"/>
        </w:rPr>
        <w:t>$1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357" w:lineRule="auto" w:before="41"/>
        <w:ind w:left="320" w:right="771"/>
        <w:jc w:val="left"/>
      </w:pPr>
      <w:r>
        <w:rPr/>
        <w:t>可以看到我们并没有捕获</w:t>
      </w:r>
      <w:r>
        <w:rPr>
          <w:rFonts w:ascii="Consolas" w:hAnsi="Consolas" w:cs="Consolas" w:eastAsia="Consolas" w:hint="default"/>
          <w:color w:val="6A5B3D"/>
        </w:rPr>
        <w:t>\.</w:t>
      </w:r>
      <w:r>
        <w:rPr/>
        <w:t>。当想要实现的功能变得复杂时，使用零宽断言可以简化书写。 而负向零宽断言</w:t>
      </w:r>
      <w:r>
        <w:rPr>
          <w:rFonts w:ascii="Consolas" w:hAnsi="Consolas" w:cs="Consolas" w:eastAsia="Consolas" w:hint="default"/>
          <w:color w:val="6A5B3D"/>
        </w:rPr>
        <w:t>(?!exp)</w:t>
      </w:r>
      <w:r>
        <w:rPr>
          <w:rFonts w:ascii="Consolas" w:hAnsi="Consolas" w:cs="Consolas" w:eastAsia="Consolas" w:hint="default"/>
          <w:color w:val="6A5B3D"/>
          <w:spacing w:val="-67"/>
        </w:rPr>
        <w:t> </w:t>
      </w:r>
      <w:r>
        <w:rPr>
          <w:rFonts w:ascii="Consolas" w:hAnsi="Consolas" w:cs="Consolas" w:eastAsia="Consolas" w:hint="default"/>
          <w:color w:val="6A5B3D"/>
        </w:rPr>
        <w:t>(?&lt;!exp)</w:t>
      </w:r>
      <w:r>
        <w:rPr/>
        <w:t>则与零宽断言相反，</w:t>
      </w:r>
      <w:r>
        <w:rPr>
          <w:rFonts w:ascii="微软雅黑" w:hAnsi="微软雅黑" w:cs="微软雅黑" w:eastAsia="微软雅黑" w:hint="default"/>
          <w:b/>
          <w:bCs/>
        </w:rPr>
        <w:t>不会</w:t>
      </w:r>
      <w:r>
        <w:rPr/>
        <w:t>匹配后面</w:t>
      </w:r>
      <w:r>
        <w:rPr>
          <w:rFonts w:ascii="Segoe UI" w:hAnsi="Segoe UI" w:cs="Segoe UI" w:eastAsia="Segoe UI" w:hint="default"/>
        </w:rPr>
        <w:t>/</w:t>
      </w:r>
      <w:r>
        <w:rPr/>
        <w:t>前面为</w:t>
      </w:r>
      <w:r>
        <w:rPr>
          <w:rFonts w:ascii="Consolas" w:hAnsi="Consolas" w:cs="Consolas" w:eastAsia="Consolas" w:hint="default"/>
          <w:color w:val="6A5B3D"/>
        </w:rPr>
        <w:t>exp</w:t>
      </w:r>
      <w:r>
        <w:rPr/>
        <w:t>的内容，例如： </w:t>
      </w:r>
      <w:r>
        <w:rPr>
          <w:rFonts w:ascii="Consolas" w:hAnsi="Consolas" w:cs="Consolas" w:eastAsia="Consolas" w:hint="default"/>
          <w:color w:val="6A5B3D"/>
        </w:rPr>
        <w:t>(?&lt;=[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])[A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z]+(?=[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]) </w:t>
      </w:r>
      <w:r>
        <w:rPr/>
        <w:t>匹配前后都是汉字的英文单词 </w:t>
      </w:r>
      <w:r>
        <w:rPr>
          <w:rFonts w:ascii="Consolas" w:hAnsi="Consolas" w:cs="Consolas" w:eastAsia="Consolas" w:hint="default"/>
          <w:color w:val="6A5B3D"/>
        </w:rPr>
        <w:t>(?&lt;![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z])[A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z]+(?![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z])</w:t>
      </w:r>
      <w:r>
        <w:rPr>
          <w:rFonts w:ascii="Consolas" w:hAnsi="Consolas" w:cs="Consolas" w:eastAsia="Consolas" w:hint="default"/>
          <w:color w:val="6A5B3D"/>
          <w:spacing w:val="-81"/>
        </w:rPr>
        <w:t> </w:t>
      </w:r>
      <w:r>
        <w:rPr/>
        <w:t>匹配前后都不是汉字的英文单词</w:t>
      </w:r>
    </w:p>
    <w:p>
      <w:pPr>
        <w:pStyle w:val="BodyText"/>
        <w:spacing w:line="357" w:lineRule="auto" w:before="38"/>
        <w:ind w:left="320" w:right="5008" w:hanging="216"/>
        <w:jc w:val="left"/>
      </w:pPr>
      <w:r>
        <w:rPr>
          <w:rFonts w:ascii="Segoe UI" w:hAnsi="Segoe UI" w:cs="Segoe UI" w:eastAsia="Segoe UI" w:hint="default"/>
        </w:rPr>
        <w:t>2. </w:t>
      </w:r>
      <w:r>
        <w:rPr/>
        <w:t>贪婪与懒惰 </w:t>
      </w:r>
      <w:r>
        <w:rPr>
          <w:spacing w:val="-1"/>
        </w:rPr>
        <w:t>与</w:t>
      </w:r>
      <w:r>
        <w:rPr>
          <w:rFonts w:ascii="Segoe UI" w:hAnsi="Segoe UI" w:cs="Segoe UI" w:eastAsia="Segoe UI" w:hint="default"/>
          <w:spacing w:val="-1"/>
        </w:rPr>
        <w:t>Word</w:t>
      </w:r>
      <w:r>
        <w:rPr>
          <w:spacing w:val="-1"/>
        </w:rPr>
        <w:t>中不同，正则表达式支持贪婪或者懒惰匹配</w:t>
      </w:r>
    </w:p>
    <w:p>
      <w:pPr>
        <w:pStyle w:val="Heading1"/>
        <w:tabs>
          <w:tab w:pos="1462" w:val="left" w:leader="none"/>
        </w:tabs>
        <w:spacing w:line="240" w:lineRule="auto" w:before="115"/>
        <w:ind w:right="454"/>
        <w:jc w:val="left"/>
        <w:rPr>
          <w:b w:val="0"/>
          <w:bCs w:val="0"/>
        </w:rPr>
      </w:pPr>
      <w:r>
        <w:rPr/>
        <w:t>代码</w:t>
        <w:tab/>
        <w:t>说明</w:t>
      </w:r>
      <w:r>
        <w:rPr>
          <w:b w:val="0"/>
          <w:bCs w:val="0"/>
        </w:rPr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b/>
          <w:bCs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28.3pt;height:.5pt;mso-position-horizontal-relative:char;mso-position-vertical-relative:line" coordorigin="0,0" coordsize="4566,10">
            <v:group style="position:absolute;left:5;top:5;width:4556;height:2" coordorigin="5,5" coordsize="4556,2">
              <v:shape style="position:absolute;left:5;top:5;width:4556;height:2" coordorigin="5,5" coordsize="4556,0" path="m5,5l4560,5e" filled="false" stroked="true" strokeweight=".48001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462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*?</w:t>
        <w:tab/>
      </w:r>
      <w:r>
        <w:rPr/>
        <w:t>重复任意次，但尽可能少重复</w:t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28.3pt;height:.5pt;mso-position-horizontal-relative:char;mso-position-vertical-relative:line" coordorigin="0,0" coordsize="4566,10">
            <v:group style="position:absolute;left:5;top:5;width:4556;height:2" coordorigin="5,5" coordsize="4556,2">
              <v:shape style="position:absolute;left:5;top:5;width:4556;height:2" coordorigin="5,5" coordsize="4556,0" path="m5,5l4560,5e" filled="false" stroked="true" strokeweight=".48001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462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+?</w:t>
        <w:tab/>
      </w:r>
      <w:r>
        <w:rPr/>
        <w:t>重复</w:t>
      </w:r>
      <w:r>
        <w:rPr>
          <w:rFonts w:ascii="Segoe UI" w:hAnsi="Segoe UI" w:cs="Segoe UI" w:eastAsia="Segoe UI" w:hint="default"/>
        </w:rPr>
        <w:t>1</w:t>
      </w:r>
      <w:r>
        <w:rPr/>
        <w:t>次或更多次，但尽可能少重复</w:t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4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28.35pt;height:.550pt;mso-position-horizontal-relative:char;mso-position-vertical-relative:line" coordorigin="0,0" coordsize="4567,11">
            <v:group style="position:absolute;left:6;top:6;width:4556;height:2" coordorigin="6,6" coordsize="4556,2">
              <v:shape style="position:absolute;left:6;top:6;width:4556;height:2" coordorigin="6,6" coordsize="4556,0" path="m6,6l4561,6e" filled="false" stroked="true" strokeweight=".54001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462" w:val="left" w:leader="none"/>
        </w:tabs>
        <w:spacing w:line="240" w:lineRule="auto" w:before="8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??</w:t>
        <w:tab/>
      </w:r>
      <w:r>
        <w:rPr>
          <w:spacing w:val="-1"/>
        </w:rPr>
        <w:t>重复</w:t>
      </w:r>
      <w:r>
        <w:rPr>
          <w:rFonts w:ascii="Segoe UI" w:hAnsi="Segoe UI" w:cs="Segoe UI" w:eastAsia="Segoe UI" w:hint="default"/>
          <w:spacing w:val="-1"/>
        </w:rPr>
        <w:t>0</w:t>
      </w:r>
      <w:r>
        <w:rPr>
          <w:spacing w:val="-1"/>
        </w:rPr>
        <w:t>次或</w:t>
      </w:r>
      <w:r>
        <w:rPr>
          <w:rFonts w:ascii="Segoe UI" w:hAnsi="Segoe UI" w:cs="Segoe UI" w:eastAsia="Segoe UI" w:hint="default"/>
          <w:spacing w:val="-1"/>
        </w:rPr>
        <w:t>1</w:t>
      </w:r>
      <w:r>
        <w:rPr>
          <w:spacing w:val="-1"/>
        </w:rPr>
        <w:t>次，但尽可能少重复</w:t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28.3pt;height:.5pt;mso-position-horizontal-relative:char;mso-position-vertical-relative:line" coordorigin="0,0" coordsize="4566,10">
            <v:group style="position:absolute;left:5;top:5;width:4556;height:2" coordorigin="5,5" coordsize="4556,2">
              <v:shape style="position:absolute;left:5;top:5;width:4556;height:2" coordorigin="5,5" coordsize="4556,0" path="m5,5l4560,5e" filled="false" stroked="true" strokeweight=".48001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462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{n,m}?</w:t>
        <w:tab/>
      </w:r>
      <w:r>
        <w:rPr>
          <w:spacing w:val="-1"/>
        </w:rPr>
        <w:t>重复</w:t>
      </w:r>
      <w:r>
        <w:rPr>
          <w:rFonts w:ascii="Segoe UI" w:hAnsi="Segoe UI" w:cs="Segoe UI" w:eastAsia="Segoe UI" w:hint="default"/>
          <w:spacing w:val="-1"/>
        </w:rPr>
        <w:t>n</w:t>
      </w:r>
      <w:r>
        <w:rPr>
          <w:spacing w:val="-1"/>
        </w:rPr>
        <w:t>到</w:t>
      </w:r>
      <w:r>
        <w:rPr>
          <w:rFonts w:ascii="Segoe UI" w:hAnsi="Segoe UI" w:cs="Segoe UI" w:eastAsia="Segoe UI" w:hint="default"/>
          <w:spacing w:val="-1"/>
        </w:rPr>
        <w:t>m</w:t>
      </w:r>
      <w:r>
        <w:rPr>
          <w:spacing w:val="-1"/>
        </w:rPr>
        <w:t>次，但尽可能少重复</w:t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sz w:val="5"/>
          <w:szCs w:val="5"/>
        </w:rPr>
      </w:pPr>
    </w:p>
    <w:p>
      <w:pPr>
        <w:spacing w:line="20" w:lineRule="exact"/>
        <w:ind w:left="31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sz w:val="2"/>
          <w:szCs w:val="2"/>
        </w:rPr>
        <w:pict>
          <v:group style="width:228.3pt;height:.5pt;mso-position-horizontal-relative:char;mso-position-vertical-relative:line" coordorigin="0,0" coordsize="4566,10">
            <v:group style="position:absolute;left:5;top:5;width:4556;height:2" coordorigin="5,5" coordsize="4556,2">
              <v:shape style="position:absolute;left:5;top:5;width:4556;height:2" coordorigin="5,5" coordsize="4556,0" path="m5,5l4560,5e" filled="false" stroked="true" strokeweight=".48pt" strokecolor="#00000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sz w:val="2"/>
          <w:szCs w:val="2"/>
        </w:rPr>
      </w:r>
    </w:p>
    <w:p>
      <w:pPr>
        <w:pStyle w:val="BodyText"/>
        <w:tabs>
          <w:tab w:pos="1462" w:val="left" w:leader="none"/>
        </w:tabs>
        <w:spacing w:line="240" w:lineRule="auto" w:before="7"/>
        <w:ind w:left="470" w:right="454"/>
        <w:jc w:val="left"/>
      </w:pPr>
      <w:r>
        <w:rPr>
          <w:rFonts w:ascii="Consolas" w:hAnsi="Consolas" w:cs="Consolas" w:eastAsia="Consolas" w:hint="default"/>
          <w:color w:val="6A5B3D"/>
          <w:spacing w:val="-1"/>
        </w:rPr>
        <w:t>{n,}?</w:t>
        <w:tab/>
      </w:r>
      <w:r>
        <w:rPr>
          <w:spacing w:val="-1"/>
        </w:rPr>
        <w:t>重复</w:t>
      </w:r>
      <w:r>
        <w:rPr>
          <w:rFonts w:ascii="Segoe UI" w:hAnsi="Segoe UI" w:cs="Segoe UI" w:eastAsia="Segoe UI" w:hint="default"/>
          <w:spacing w:val="-1"/>
        </w:rPr>
        <w:t>n</w:t>
      </w:r>
      <w:r>
        <w:rPr>
          <w:spacing w:val="-1"/>
        </w:rPr>
        <w:t>次以上，但尽可能少重复</w:t>
      </w:r>
    </w:p>
    <w:p>
      <w:pPr>
        <w:spacing w:line="240" w:lineRule="auto" w:before="11"/>
        <w:ind w:right="0"/>
        <w:rPr>
          <w:rFonts w:ascii="微软雅黑" w:hAnsi="微软雅黑" w:cs="微软雅黑" w:eastAsia="微软雅黑" w:hint="default"/>
          <w:sz w:val="14"/>
          <w:szCs w:val="14"/>
        </w:rPr>
      </w:pPr>
    </w:p>
    <w:p>
      <w:pPr>
        <w:pStyle w:val="BodyText"/>
        <w:spacing w:line="240" w:lineRule="auto"/>
        <w:ind w:left="320" w:right="454"/>
        <w:jc w:val="left"/>
      </w:pPr>
      <w:r>
        <w:rPr/>
        <w:t>例如，要匹配</w:t>
      </w:r>
      <w:r>
        <w:rPr>
          <w:rFonts w:ascii="Consolas" w:hAnsi="Consolas" w:cs="Consolas" w:eastAsia="Consolas" w:hint="default"/>
          <w:color w:val="6A5B3D"/>
        </w:rPr>
        <w:t>looootloooot</w:t>
      </w:r>
      <w:r>
        <w:rPr/>
        <w:t>，</w:t>
      </w:r>
      <w:r>
        <w:rPr>
          <w:rFonts w:ascii="Consolas" w:hAnsi="Consolas" w:cs="Consolas" w:eastAsia="Consolas" w:hint="default"/>
          <w:color w:val="6A5B3D"/>
        </w:rPr>
        <w:t>l.*t</w:t>
      </w:r>
      <w:r>
        <w:rPr/>
        <w:t>会匹配</w:t>
      </w:r>
      <w:r>
        <w:rPr>
          <w:rFonts w:ascii="Consolas" w:hAnsi="Consolas" w:cs="Consolas" w:eastAsia="Consolas" w:hint="default"/>
          <w:color w:val="6A5B3D"/>
        </w:rPr>
        <w:t>looootloooot</w:t>
      </w:r>
      <w:r>
        <w:rPr/>
        <w:t>，而</w:t>
      </w:r>
      <w:r>
        <w:rPr>
          <w:rFonts w:ascii="Consolas" w:hAnsi="Consolas" w:cs="Consolas" w:eastAsia="Consolas" w:hint="default"/>
          <w:color w:val="6A5B3D"/>
        </w:rPr>
        <w:t>l.*?t</w:t>
      </w:r>
      <w:r>
        <w:rPr/>
        <w:t>则只会匹配</w:t>
      </w:r>
      <w:r>
        <w:rPr>
          <w:rFonts w:ascii="Consolas" w:hAnsi="Consolas" w:cs="Consolas" w:eastAsia="Consolas" w:hint="default"/>
          <w:color w:val="6A5B3D"/>
        </w:rPr>
        <w:t>loooot</w:t>
      </w:r>
      <w:r>
        <w:rPr/>
        <w:t>。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30" w:lineRule="exact"/>
        <w:ind w:left="320" w:right="250"/>
        <w:jc w:val="left"/>
      </w:pPr>
      <w:r>
        <w:rPr/>
        <w:t>例如，要匹配重复片段，</w:t>
      </w:r>
      <w:r>
        <w:rPr>
          <w:rFonts w:ascii="Consolas" w:hAnsi="Consolas" w:cs="Consolas" w:eastAsia="Consolas" w:hint="default"/>
          <w:color w:val="6A5B3D"/>
        </w:rPr>
        <w:t>\b(.+?)\b( *\b\1\b)+</w:t>
      </w:r>
      <w:r>
        <w:rPr/>
        <w:t>，由于无法确定片段的组成，因此只能借助非贪婪和 单词边界判断。</w:t>
      </w:r>
    </w:p>
    <w:p>
      <w:pPr>
        <w:spacing w:line="240" w:lineRule="auto" w:before="14"/>
        <w:ind w:right="0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pStyle w:val="BodyText"/>
        <w:spacing w:line="325" w:lineRule="exact"/>
        <w:ind w:left="104" w:right="454"/>
        <w:jc w:val="left"/>
      </w:pPr>
      <w:r>
        <w:rPr>
          <w:rFonts w:ascii="Segoe UI" w:hAnsi="Segoe UI" w:cs="Segoe UI" w:eastAsia="Segoe UI" w:hint="default"/>
        </w:rPr>
        <w:t>3.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字符编码</w:t>
      </w:r>
    </w:p>
    <w:p>
      <w:pPr>
        <w:pStyle w:val="BodyText"/>
        <w:spacing w:line="347" w:lineRule="exact" w:before="177"/>
        <w:ind w:left="320" w:right="0"/>
        <w:jc w:val="left"/>
      </w:pPr>
      <w:r>
        <w:rPr/>
        <w:t>使用</w:t>
      </w:r>
      <w:r>
        <w:rPr>
          <w:rFonts w:ascii="Consolas" w:hAnsi="Consolas" w:cs="Consolas" w:eastAsia="Consolas" w:hint="default"/>
          <w:color w:val="6A5B3D"/>
        </w:rPr>
        <w:t>\u</w:t>
      </w:r>
      <w:r>
        <w:rPr/>
        <w:t>后面跟上</w:t>
      </w:r>
      <w:r>
        <w:rPr>
          <w:rFonts w:ascii="Segoe UI" w:hAnsi="Segoe UI" w:cs="Segoe UI" w:eastAsia="Segoe UI" w:hint="default"/>
        </w:rPr>
        <w:t>4</w:t>
      </w:r>
      <w:r>
        <w:rPr/>
        <w:t>位的</w:t>
      </w:r>
      <w:r>
        <w:rPr>
          <w:rFonts w:ascii="Segoe UI" w:hAnsi="Segoe UI" w:cs="Segoe UI" w:eastAsia="Segoe UI" w:hint="default"/>
        </w:rPr>
        <w:t>16</w:t>
      </w:r>
      <w:r>
        <w:rPr/>
        <w:t>进制数，可以匹配一个</w:t>
      </w:r>
      <w:r>
        <w:rPr>
          <w:rFonts w:ascii="Segoe UI" w:hAnsi="Segoe UI" w:cs="Segoe UI" w:eastAsia="Segoe UI" w:hint="default"/>
        </w:rPr>
        <w:t>unicode</w:t>
      </w:r>
      <w:r>
        <w:rPr/>
        <w:t>字符，比如匹配中文：</w:t>
      </w:r>
      <w:r>
        <w:rPr>
          <w:rFonts w:ascii="Consolas" w:hAnsi="Consolas" w:cs="Consolas" w:eastAsia="Consolas" w:hint="default"/>
          <w:color w:val="6A5B3D"/>
        </w:rPr>
        <w:t>[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]</w:t>
      </w:r>
      <w:r>
        <w:rPr/>
        <w:t>，即</w:t>
      </w:r>
      <w:r>
        <w:rPr>
          <w:rFonts w:ascii="Segoe UI" w:hAnsi="Segoe UI" w:cs="Segoe UI" w:eastAsia="Segoe UI" w:hint="default"/>
        </w:rPr>
        <w:t>unicode</w:t>
      </w:r>
      <w:r>
        <w:rPr/>
        <w:t>编码</w:t>
      </w:r>
    </w:p>
    <w:p>
      <w:pPr>
        <w:pStyle w:val="BodyText"/>
        <w:spacing w:line="345" w:lineRule="exact"/>
        <w:ind w:left="320" w:right="454"/>
        <w:jc w:val="left"/>
      </w:pPr>
      <w:r>
        <w:rPr>
          <w:rFonts w:ascii="Consolas" w:hAnsi="Consolas" w:cs="Consolas" w:eastAsia="Consolas" w:hint="default"/>
          <w:color w:val="6A5B3D"/>
        </w:rPr>
        <w:t>[\u4e00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\u9fa5]</w:t>
      </w:r>
      <w:r>
        <w:rPr/>
        <w:t>。字符的</w:t>
      </w:r>
      <w:r>
        <w:rPr>
          <w:rFonts w:ascii="Segoe UI" w:hAnsi="Segoe UI" w:cs="Segoe UI" w:eastAsia="Segoe UI" w:hint="default"/>
        </w:rPr>
        <w:t>unicode</w:t>
      </w:r>
      <w:r>
        <w:rPr/>
        <w:t>编码可以在上一章节的链接中查找到。</w:t>
      </w:r>
    </w:p>
    <w:p>
      <w:pPr>
        <w:spacing w:line="240" w:lineRule="auto" w:before="7"/>
        <w:ind w:right="0"/>
        <w:rPr>
          <w:rFonts w:ascii="微软雅黑" w:hAnsi="微软雅黑" w:cs="微软雅黑" w:eastAsia="微软雅黑" w:hint="default"/>
          <w:sz w:val="12"/>
          <w:szCs w:val="12"/>
        </w:rPr>
      </w:pPr>
    </w:p>
    <w:p>
      <w:pPr>
        <w:pStyle w:val="BodyText"/>
        <w:spacing w:line="325" w:lineRule="exact"/>
        <w:ind w:left="104" w:right="454"/>
        <w:jc w:val="left"/>
      </w:pPr>
      <w:r>
        <w:rPr>
          <w:rFonts w:ascii="Segoe UI" w:hAnsi="Segoe UI" w:cs="Segoe UI" w:eastAsia="Segoe UI" w:hint="default"/>
        </w:rPr>
        <w:t>4.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平衡组</w:t>
      </w:r>
    </w:p>
    <w:p>
      <w:pPr>
        <w:spacing w:after="0" w:line="325" w:lineRule="exact"/>
        <w:jc w:val="left"/>
        <w:sectPr>
          <w:type w:val="continuous"/>
          <w:pgSz w:w="12240" w:h="15840"/>
          <w:pgMar w:top="1080" w:bottom="280" w:left="1300" w:right="900"/>
        </w:sectPr>
      </w:pPr>
    </w:p>
    <w:p>
      <w:pPr>
        <w:pStyle w:val="BodyText"/>
        <w:spacing w:line="305" w:lineRule="exact"/>
        <w:ind w:right="0"/>
        <w:jc w:val="left"/>
      </w:pPr>
      <w:r>
        <w:rPr/>
        <w:t>平衡组可以对配对括号进行检验，一个很实在的应用就是返回一个字符串里最长的</w:t>
      </w:r>
      <w:r>
        <w:rPr>
          <w:rFonts w:ascii="Segoe UI" w:hAnsi="Segoe UI" w:cs="Segoe UI" w:eastAsia="Segoe UI" w:hint="default"/>
        </w:rPr>
        <w:t>html</w:t>
      </w:r>
      <w:r>
        <w:rPr/>
        <w:t>标签。</w:t>
      </w:r>
    </w:p>
    <w:p>
      <w:pPr>
        <w:spacing w:line="240" w:lineRule="auto" w:before="6" w:after="0"/>
        <w:ind w:right="0"/>
        <w:rPr>
          <w:rFonts w:ascii="微软雅黑" w:hAnsi="微软雅黑" w:cs="微软雅黑" w:eastAsia="微软雅黑" w:hint="default"/>
          <w:sz w:val="18"/>
          <w:szCs w:val="18"/>
        </w:rPr>
      </w:pPr>
    </w:p>
    <w:p>
      <w:pPr>
        <w:spacing w:line="308" w:lineRule="exact"/>
        <w:ind w:left="102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  <w:pict>
          <v:group style="width:30.85pt;height:15.45pt;mso-position-horizontal-relative:char;mso-position-vertical-relative:line" coordorigin="0,0" coordsize="617,309">
            <v:group style="position:absolute;left:0;top:0;width:617;height:309" coordorigin="0,0" coordsize="617,309">
              <v:shape style="position:absolute;left:0;top:0;width:617;height:309" coordorigin="0,0" coordsize="617,309" path="m241,215l198,239,149,259,95,275,36,288,40,294,47,308,106,296,161,279,212,257,258,230,241,215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205,180l167,200,127,217,85,231,42,241,44,246,48,252,52,262,94,251,136,237,177,220,220,198,205,18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72,144l142,160,112,174,83,185,54,194,58,202,62,208,65,215,97,204,128,191,158,176,187,160,172,144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211,130l185,130,207,154,232,175,261,194,293,210,296,204,301,196,308,187,280,177,254,164,231,148,211,13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18,130l88,130,68,147,47,163,24,177,0,190,6,196,11,203,14,209,43,192,70,174,94,153,118,13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299,109l10,109,10,130,299,130,299,109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31,85l125,85,119,94,113,101,107,109,136,109,139,103,144,98,148,92,131,85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271,80l236,80,242,85,248,91,256,97,271,8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25,0l109,16,94,30,80,42,66,53,58,60,48,65,37,67,46,91,55,90,64,89,70,89,125,85,131,85,157,84,236,80,271,80,272,79,257,66,83,66,99,54,115,41,150,13,125,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197,20l181,36,214,61,178,63,83,66,257,66,239,52,219,37,197,2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32,270l434,278,437,288,438,296,456,297,473,297,505,298,524,295,538,288,549,275,550,272,500,272,484,272,467,272,432,270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52,167l430,167,415,194,415,215,536,215,534,232,532,245,530,252,527,265,517,272,550,272,563,194,439,194,452,167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94,121l455,121,422,141,388,160,353,178,316,193,325,208,402,181,426,167,596,167,596,146,460,146,468,140,477,134,494,121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617,101l323,101,323,121,617,121,617,101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55,61l431,61,431,101,455,101,455,61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574,24l553,44,532,64,509,83,486,101,522,101,540,86,558,71,575,56,593,40,574,24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520,41l348,41,348,61,520,61,520,41xe" filled="true" fillcolor="#000000" stroked="false">
                <v:path arrowok="t"/>
                <v:fill type="solid"/>
              </v:shape>
              <v:shape style="position:absolute;left:0;top:0;width:617;height:309" coordorigin="0,0" coordsize="617,309" path="m455,4l431,4,431,41,455,41,455,4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</w:r>
    </w:p>
    <w:p>
      <w:pPr>
        <w:spacing w:line="240" w:lineRule="auto" w:before="8"/>
        <w:ind w:right="0"/>
        <w:rPr>
          <w:rFonts w:ascii="微软雅黑" w:hAnsi="微软雅黑" w:cs="微软雅黑" w:eastAsia="微软雅黑" w:hint="default"/>
          <w:sz w:val="13"/>
          <w:szCs w:val="13"/>
        </w:rPr>
      </w:pPr>
    </w:p>
    <w:p>
      <w:pPr>
        <w:pStyle w:val="BodyText"/>
        <w:spacing w:line="325" w:lineRule="exact"/>
        <w:ind w:right="0"/>
        <w:jc w:val="left"/>
        <w:rPr>
          <w:rFonts w:ascii="Segoe UI" w:hAnsi="Segoe UI" w:cs="Segoe UI" w:eastAsia="Segoe UI" w:hint="default"/>
        </w:rPr>
      </w:pPr>
      <w:r>
        <w:rPr/>
        <w:pict>
          <v:group style="position:absolute;margin-left:71.099998pt;margin-top:7.458723pt;width:4.650pt;height:4.650pt;mso-position-horizontal-relative:page;mso-position-vertical-relative:paragraph;z-index:2272" coordorigin="1422,149" coordsize="93,93">
            <v:shape style="position:absolute;left:1422;top:149;width:93;height:93" coordorigin="1422,149" coordsize="93,93" path="m1469,149l1451,153,1436,163,1426,177,1422,195,1426,213,1436,228,1451,238,1469,242,1487,238,1501,228,1511,213,1514,195,1511,177,1501,163,1487,153,1469,1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1"/>
        </w:rPr>
        <w:t>正则表达式</w:t>
      </w:r>
      <w:r>
        <w:rPr>
          <w:rFonts w:ascii="Segoe UI" w:hAnsi="Segoe UI" w:cs="Segoe UI" w:eastAsia="Segoe UI" w:hint="default"/>
          <w:spacing w:val="-1"/>
        </w:rPr>
        <w:t>30</w:t>
      </w:r>
      <w:r>
        <w:rPr>
          <w:spacing w:val="-1"/>
        </w:rPr>
        <w:t>分钟入门教程</w:t>
      </w:r>
      <w:r>
        <w:rPr>
          <w:rFonts w:ascii="Segoe UI" w:hAnsi="Segoe UI" w:cs="Segoe UI" w:eastAsia="Segoe UI" w:hint="default"/>
          <w:spacing w:val="-1"/>
        </w:rPr>
        <w:t>:</w:t>
      </w:r>
      <w:r>
        <w:rPr>
          <w:rFonts w:ascii="Segoe UI" w:hAnsi="Segoe UI" w:cs="Segoe UI" w:eastAsia="Segoe UI" w:hint="default"/>
          <w:spacing w:val="17"/>
        </w:rPr>
        <w:t> </w:t>
      </w:r>
      <w:hyperlink r:id="rId12">
        <w:r>
          <w:rPr>
            <w:rFonts w:ascii="Segoe UI" w:hAnsi="Segoe UI" w:cs="Segoe UI" w:eastAsia="Segoe UI" w:hint="default"/>
            <w:spacing w:val="-1"/>
          </w:rPr>
          <w:t>http://deerchao.net/tutorials/regex/regex.htm</w:t>
        </w:r>
        <w:r>
          <w:rPr>
            <w:rFonts w:ascii="Segoe UI" w:hAnsi="Segoe UI" w:cs="Segoe UI" w:eastAsia="Segoe UI" w:hint="default"/>
          </w:rPr>
        </w:r>
      </w:hyperlink>
    </w:p>
    <w:p>
      <w:pPr>
        <w:spacing w:line="240" w:lineRule="auto" w:before="2"/>
        <w:ind w:right="0"/>
        <w:rPr>
          <w:rFonts w:ascii="Segoe UI" w:hAnsi="Segoe UI" w:cs="Segoe UI" w:eastAsia="Segoe UI" w:hint="default"/>
          <w:sz w:val="16"/>
          <w:szCs w:val="16"/>
        </w:rPr>
      </w:pPr>
    </w:p>
    <w:p>
      <w:pPr>
        <w:pStyle w:val="BodyText"/>
        <w:spacing w:line="325" w:lineRule="exact"/>
        <w:ind w:right="0"/>
        <w:jc w:val="left"/>
        <w:rPr>
          <w:rFonts w:ascii="Segoe UI" w:hAnsi="Segoe UI" w:cs="Segoe UI" w:eastAsia="Segoe UI" w:hint="default"/>
        </w:rPr>
      </w:pPr>
      <w:r>
        <w:rPr/>
        <w:pict>
          <v:group style="position:absolute;margin-left:71.099998pt;margin-top:7.458723pt;width:4.650pt;height:4.650pt;mso-position-horizontal-relative:page;mso-position-vertical-relative:paragraph;z-index:2296" coordorigin="1422,149" coordsize="93,93">
            <v:shape style="position:absolute;left:1422;top:149;width:93;height:93" coordorigin="1422,149" coordsize="93,93" path="m1469,149l1451,153,1436,163,1426,177,1422,195,1426,213,1436,228,1451,238,1469,242,1487,238,1501,228,1511,213,1514,195,1511,177,1501,163,1487,153,1469,14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正则表达式菜鸟教程</w:t>
      </w:r>
      <w:r>
        <w:rPr>
          <w:rFonts w:ascii="Segoe UI" w:hAnsi="Segoe UI" w:cs="Segoe UI" w:eastAsia="Segoe UI" w:hint="default"/>
        </w:rPr>
        <w:t>:</w:t>
      </w:r>
      <w:r>
        <w:rPr>
          <w:rFonts w:ascii="Segoe UI" w:hAnsi="Segoe UI" w:cs="Segoe UI" w:eastAsia="Segoe UI" w:hint="default"/>
          <w:spacing w:val="-24"/>
        </w:rPr>
        <w:t> </w:t>
      </w:r>
      <w:hyperlink r:id="rId13">
        <w:r>
          <w:rPr>
            <w:rFonts w:ascii="Segoe UI" w:hAnsi="Segoe UI" w:cs="Segoe UI" w:eastAsia="Segoe UI" w:hint="default"/>
          </w:rPr>
          <w:t>http://www.runoob.com/regexp/regexp-syntax.html</w:t>
        </w:r>
      </w:hyperlink>
    </w:p>
    <w:p>
      <w:pPr>
        <w:spacing w:line="240" w:lineRule="auto" w:before="2"/>
        <w:ind w:right="0"/>
        <w:rPr>
          <w:rFonts w:ascii="Segoe UI" w:hAnsi="Segoe UI" w:cs="Segoe UI" w:eastAsia="Segoe UI" w:hint="default"/>
          <w:sz w:val="16"/>
          <w:szCs w:val="16"/>
        </w:rPr>
      </w:pPr>
    </w:p>
    <w:p>
      <w:pPr>
        <w:pStyle w:val="BodyText"/>
        <w:spacing w:line="240" w:lineRule="auto" w:before="43"/>
        <w:ind w:right="0"/>
        <w:jc w:val="left"/>
        <w:rPr>
          <w:rFonts w:ascii="Segoe UI" w:hAnsi="Segoe UI" w:cs="Segoe UI" w:eastAsia="Segoe UI" w:hint="default"/>
        </w:rPr>
      </w:pPr>
      <w:r>
        <w:rPr/>
        <w:pict>
          <v:group style="position:absolute;margin-left:71.099998pt;margin-top:7.420552pt;width:4.650pt;height:4.650pt;mso-position-horizontal-relative:page;mso-position-vertical-relative:paragraph;z-index:2320" coordorigin="1422,148" coordsize="93,93">
            <v:shape style="position:absolute;left:1422;top:148;width:93;height:93" coordorigin="1422,148" coordsize="93,93" path="m1469,148l1451,152,1436,162,1426,176,1422,194,1426,212,1436,227,1451,237,1469,241,1487,237,1501,227,1511,212,1514,194,1511,176,1501,162,1487,152,1469,14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Segoe UI"/>
        </w:rPr>
        <w:t>Notepad++:</w:t>
      </w:r>
      <w:r>
        <w:rPr>
          <w:rFonts w:ascii="Segoe UI"/>
          <w:spacing w:val="-2"/>
        </w:rPr>
        <w:t> </w:t>
      </w:r>
      <w:r>
        <w:rPr>
          <w:rFonts w:ascii="Segoe UI"/>
        </w:rPr>
        <w:t>https://notepad-plus-plus.org/</w:t>
      </w:r>
    </w:p>
    <w:p>
      <w:pPr>
        <w:spacing w:line="240" w:lineRule="auto" w:before="6"/>
        <w:ind w:right="0"/>
        <w:rPr>
          <w:rFonts w:ascii="Segoe UI" w:hAnsi="Segoe UI" w:cs="Segoe UI" w:eastAsia="Segoe UI" w:hint="default"/>
          <w:sz w:val="16"/>
          <w:szCs w:val="16"/>
        </w:rPr>
      </w:pPr>
    </w:p>
    <w:p>
      <w:pPr>
        <w:pStyle w:val="BodyText"/>
        <w:spacing w:line="323" w:lineRule="exact"/>
        <w:ind w:right="0"/>
        <w:jc w:val="left"/>
      </w:pPr>
      <w:r>
        <w:rPr/>
        <w:pict>
          <v:group style="position:absolute;margin-left:71.099998pt;margin-top:7.357869pt;width:4.650pt;height:4.650pt;mso-position-horizontal-relative:page;mso-position-vertical-relative:paragraph;z-index:2344" coordorigin="1422,147" coordsize="93,93">
            <v:shape style="position:absolute;left:1422;top:147;width:93;height:93" coordorigin="1422,147" coordsize="93,93" path="m1469,147l1451,151,1436,161,1426,175,1422,193,1426,211,1436,226,1451,236,1469,240,1487,236,1501,226,1511,211,1514,193,1511,175,1501,161,1487,151,1469,1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熟练掌握正则表达式的方法还是多写多练，多读</w:t>
      </w:r>
    </w:p>
    <w:p>
      <w:pPr>
        <w:spacing w:line="240" w:lineRule="auto" w:before="6" w:after="0"/>
        <w:ind w:right="0"/>
        <w:rPr>
          <w:rFonts w:ascii="微软雅黑" w:hAnsi="微软雅黑" w:cs="微软雅黑" w:eastAsia="微软雅黑" w:hint="default"/>
          <w:sz w:val="18"/>
          <w:szCs w:val="18"/>
        </w:rPr>
      </w:pPr>
    </w:p>
    <w:p>
      <w:pPr>
        <w:spacing w:line="300" w:lineRule="exact"/>
        <w:ind w:left="103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  <w:pict>
          <v:group style="width:29.65pt;height:15pt;mso-position-horizontal-relative:char;mso-position-vertical-relative:line" coordorigin="0,0" coordsize="593,300">
            <v:group style="position:absolute;left:0;top:0;width:593;height:300" coordorigin="0,0" coordsize="593,300">
              <v:shape style="position:absolute;left:0;top:0;width:593;height:300" coordorigin="0,0" coordsize="593,300" path="m156,276l161,293,162,300,196,300,211,298,222,291,228,280,228,278,180,278,169,277,156,276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52,202l143,221,132,240,120,259,108,277,115,282,122,286,128,292,141,272,153,253,164,232,175,211,152,202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266,202l246,212,257,230,268,247,279,265,289,283,310,270,299,253,289,236,278,219,266,202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06,236l0,258,6,282,31,276,56,270,80,265,104,260,104,245,106,236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230,186l208,186,208,271,202,278,228,278,230,265,230,186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79,127l54,127,42,146,30,163,18,179,6,192,12,215,66,206,86,203,102,200,103,192,103,187,40,187,58,160,77,131,79,127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06,176l40,187,103,187,103,184,106,176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63,118l138,118,133,130,128,143,123,154,118,166,118,186,293,186,293,164,144,164,149,153,153,141,158,129,163,118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230,97l112,97,112,118,208,118,208,164,230,164,230,97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60,0l45,33,30,62,16,87,1,109,6,130,18,129,30,128,42,127,54,127,79,127,91,108,28,108,39,89,52,66,66,39,82,10,60,0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91,60l85,72,79,84,72,96,66,107,42,107,28,108,91,108,95,102,113,71,91,60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85,58l161,58,146,97,170,97,185,58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292,37l104,37,104,58,292,58,292,37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179,1l168,37,193,37,200,16,204,6,179,1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454,264l456,276,458,286,460,293,475,293,489,294,516,294,546,290,568,277,573,268,514,268,502,267,489,267,472,266,454,264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593,28l336,28,336,53,565,53,564,98,563,141,562,181,561,215,560,236,557,250,542,264,530,268,573,268,581,256,587,226,589,150,591,92,593,28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541,154l494,170,443,187,329,223,338,250,541,180,541,154xe" filled="true" fillcolor="#000000" stroked="false">
                <v:path arrowok="t"/>
                <v:fill type="solid"/>
              </v:shape>
              <v:shape style="position:absolute;left:0;top:0;width:593;height:300" coordorigin="0,0" coordsize="593,300" path="m379,78l366,98,390,109,416,122,443,136,472,151,486,128,464,117,438,105,410,92,379,78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5"/>
          <w:sz w:val="20"/>
          <w:szCs w:val="20"/>
        </w:rPr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3"/>
          <w:szCs w:val="13"/>
        </w:rPr>
      </w:pPr>
    </w:p>
    <w:p>
      <w:pPr>
        <w:pStyle w:val="BodyText"/>
        <w:spacing w:line="325" w:lineRule="exact"/>
        <w:ind w:left="484" w:right="0"/>
        <w:jc w:val="left"/>
      </w:pPr>
      <w:r>
        <w:rPr>
          <w:rFonts w:ascii="Segoe UI" w:hAnsi="Segoe UI" w:cs="Segoe UI" w:eastAsia="Segoe UI" w:hint="default"/>
        </w:rPr>
        <w:t>1.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中英文以空格分隔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Consolas" w:hAnsi="Consolas" w:cs="Consolas" w:eastAsia="Consolas" w:hint="default"/>
        </w:rPr>
      </w:pPr>
      <w:r>
        <w:rPr>
          <w:rFonts w:ascii="Consolas"/>
          <w:color w:val="6A5B3D"/>
        </w:rPr>
        <w:t>^([^</w:t>
      </w:r>
      <w:r>
        <w:rPr>
          <w:rFonts w:ascii="Consolas"/>
          <w:color w:val="6A5B3D"/>
          <w:spacing w:val="-2"/>
        </w:rPr>
        <w:t> </w:t>
      </w:r>
      <w:r>
        <w:rPr>
          <w:rFonts w:ascii="Consolas"/>
          <w:color w:val="6A5B3D"/>
        </w:rPr>
        <w:t>]+)</w:t>
      </w:r>
      <w:r>
        <w:rPr>
          <w:rFonts w:ascii="Consolas"/>
        </w:rPr>
      </w:r>
    </w:p>
    <w:p>
      <w:pPr>
        <w:spacing w:line="240" w:lineRule="auto" w:before="6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25" w:lineRule="exact"/>
        <w:ind w:left="484" w:right="0"/>
        <w:jc w:val="left"/>
      </w:pPr>
      <w:r>
        <w:rPr>
          <w:rFonts w:ascii="Segoe UI" w:hAnsi="Segoe UI" w:cs="Segoe UI" w:eastAsia="Segoe UI" w:hint="default"/>
        </w:rPr>
        <w:t>2.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英文中没有中文</w:t>
      </w:r>
    </w:p>
    <w:p>
      <w:pPr>
        <w:spacing w:line="240" w:lineRule="auto" w:before="9"/>
        <w:ind w:right="0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pStyle w:val="BodyText"/>
        <w:spacing w:line="240" w:lineRule="auto"/>
        <w:ind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(?&lt;=[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])(?=[^</w:t>
      </w:r>
      <w:r>
        <w:rPr>
          <w:rFonts w:ascii="Inziu Iosevka SC" w:hAnsi="Inziu Iosevka SC" w:cs="Inziu Iosevka SC" w:eastAsia="Inziu Iosevka SC" w:hint="default"/>
          <w:color w:val="6A5B3D"/>
        </w:rPr>
        <w:t>一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Inziu Iosevka SC" w:hAnsi="Inziu Iosevka SC" w:cs="Inziu Iosevka SC" w:eastAsia="Inziu Iosevka SC" w:hint="default"/>
          <w:color w:val="6A5B3D"/>
        </w:rPr>
        <w:t>龥</w:t>
      </w:r>
      <w:r>
        <w:rPr>
          <w:rFonts w:ascii="Consolas" w:hAnsi="Consolas" w:cs="Consolas" w:eastAsia="Consolas" w:hint="default"/>
          <w:color w:val="6A5B3D"/>
        </w:rPr>
        <w:t>]*$)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2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25" w:lineRule="exact"/>
        <w:ind w:left="484" w:right="0"/>
        <w:jc w:val="left"/>
      </w:pPr>
      <w:r>
        <w:rPr>
          <w:rFonts w:ascii="Segoe UI" w:hAnsi="Segoe UI" w:cs="Segoe UI" w:eastAsia="Segoe UI" w:hint="default"/>
        </w:rPr>
        <w:t>3.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中文没有英文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^([^A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</w:t>
      </w:r>
      <w:r>
        <w:rPr>
          <w:rFonts w:ascii="Consolas" w:hAnsi="Consolas" w:cs="Consolas" w:eastAsia="Consolas" w:hint="default"/>
          <w:color w:val="6A5B3D"/>
          <w:spacing w:val="-8"/>
        </w:rPr>
        <w:t> </w:t>
      </w:r>
      <w:r>
        <w:rPr>
          <w:rFonts w:ascii="Consolas" w:hAnsi="Consolas" w:cs="Consolas" w:eastAsia="Consolas" w:hint="default"/>
          <w:color w:val="6A5B3D"/>
        </w:rPr>
        <w:t>]+)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6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25" w:lineRule="exact"/>
        <w:ind w:left="466" w:right="7059"/>
        <w:jc w:val="center"/>
      </w:pPr>
      <w:r>
        <w:rPr>
          <w:rFonts w:ascii="Segoe UI" w:hAnsi="Segoe UI" w:cs="Segoe UI" w:eastAsia="Segoe UI" w:hint="default"/>
        </w:rPr>
        <w:t>1.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数字，包括整数和小数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9]+(\.[0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9]+)?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240" w:lineRule="auto" w:before="179"/>
        <w:ind w:right="0"/>
        <w:jc w:val="left"/>
        <w:rPr>
          <w:rFonts w:ascii="Segoe UI" w:hAnsi="Segoe UI" w:cs="Segoe UI" w:eastAsia="Segoe UI" w:hint="default"/>
        </w:rPr>
      </w:pPr>
      <w:r>
        <w:rPr/>
        <w:t>以上的正则会匹配英文代号如</w:t>
      </w:r>
      <w:r>
        <w:rPr>
          <w:rFonts w:ascii="Consolas" w:hAnsi="Consolas" w:cs="Consolas" w:eastAsia="Consolas" w:hint="default"/>
          <w:color w:val="6A5B3D"/>
        </w:rPr>
        <w:t>H7N9</w:t>
      </w:r>
      <w:r>
        <w:rPr/>
        <w:t>中的</w:t>
      </w:r>
      <w:r>
        <w:rPr>
          <w:rFonts w:ascii="Consolas" w:hAnsi="Consolas" w:cs="Consolas" w:eastAsia="Consolas" w:hint="default"/>
          <w:color w:val="6A5B3D"/>
        </w:rPr>
        <w:t>7</w:t>
      </w:r>
      <w:r>
        <w:rPr/>
        <w:t>和</w:t>
      </w:r>
      <w:r>
        <w:rPr>
          <w:rFonts w:ascii="Consolas" w:hAnsi="Consolas" w:cs="Consolas" w:eastAsia="Consolas" w:hint="default"/>
          <w:color w:val="6A5B3D"/>
        </w:rPr>
        <w:t>9</w:t>
      </w:r>
      <w:r>
        <w:rPr/>
        <w:t>，怎样解决？</w:t>
      </w:r>
      <w:r>
        <w:rPr>
          <w:rFonts w:ascii="Segoe UI" w:hAnsi="Segoe UI" w:cs="Segoe UI" w:eastAsia="Segoe UI" w:hint="default"/>
        </w:rPr>
        <w:t>(</w:t>
      </w:r>
      <w:r>
        <w:rPr>
          <w:rFonts w:ascii="Consolas" w:hAnsi="Consolas" w:cs="Consolas" w:eastAsia="Consolas" w:hint="default"/>
          <w:color w:val="6A5B3D"/>
        </w:rPr>
        <w:t>\b</w:t>
      </w:r>
      <w:r>
        <w:rPr/>
        <w:t>要考虑中文</w:t>
      </w:r>
      <w:r>
        <w:rPr>
          <w:rFonts w:ascii="Segoe UI" w:hAnsi="Segoe UI" w:cs="Segoe UI" w:eastAsia="Segoe UI" w:hint="default"/>
        </w:rPr>
        <w:t>)</w:t>
      </w:r>
    </w:p>
    <w:p>
      <w:pPr>
        <w:spacing w:line="240" w:lineRule="auto" w:before="2"/>
        <w:ind w:right="0"/>
        <w:rPr>
          <w:rFonts w:ascii="Segoe UI" w:hAnsi="Segoe UI" w:cs="Segoe UI" w:eastAsia="Segoe UI" w:hint="default"/>
          <w:sz w:val="16"/>
          <w:szCs w:val="16"/>
        </w:rPr>
      </w:pPr>
    </w:p>
    <w:p>
      <w:pPr>
        <w:pStyle w:val="BodyText"/>
        <w:spacing w:line="325" w:lineRule="exact"/>
        <w:ind w:left="484" w:right="0"/>
        <w:jc w:val="left"/>
      </w:pPr>
      <w:r>
        <w:rPr>
          <w:rFonts w:ascii="Segoe UI" w:hAnsi="Segoe UI" w:cs="Segoe UI" w:eastAsia="Segoe UI" w:hint="default"/>
        </w:rPr>
        <w:t>2.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英文缩写，骆驼拼写等特殊单词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\b[A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Z]{2,}\b</w:t>
      </w:r>
      <w:r>
        <w:rPr>
          <w:rFonts w:ascii="Consolas" w:hAnsi="Consolas" w:cs="Consolas" w:eastAsia="Consolas" w:hint="default"/>
          <w:color w:val="6A5B3D"/>
          <w:spacing w:val="-78"/>
        </w:rPr>
        <w:t> </w:t>
      </w:r>
      <w:r>
        <w:rPr>
          <w:rFonts w:ascii="Consolas" w:hAnsi="Consolas" w:cs="Consolas" w:eastAsia="Consolas" w:hint="default"/>
          <w:color w:val="6A5B3D"/>
        </w:rPr>
        <w:t>\b([A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z]+){2,}\b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6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25" w:lineRule="exact"/>
        <w:ind w:left="484" w:right="0"/>
        <w:jc w:val="left"/>
      </w:pPr>
      <w:r>
        <w:rPr>
          <w:rFonts w:ascii="Segoe UI" w:hAnsi="Segoe UI" w:cs="Segoe UI" w:eastAsia="Segoe UI" w:hint="default"/>
        </w:rPr>
        <w:t>3.</w:t>
      </w:r>
      <w:r>
        <w:rPr>
          <w:rFonts w:ascii="Segoe UI" w:hAnsi="Segoe UI" w:cs="Segoe UI" w:eastAsia="Segoe UI" w:hint="default"/>
          <w:spacing w:val="-2"/>
        </w:rPr>
        <w:t> </w:t>
      </w:r>
      <w:r>
        <w:rPr/>
        <w:t>带有连字符的英文单词，包括化合物名字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</w:rPr>
        <w:t>\b([A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9]+|[0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9]+(,[0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9]+)*)(\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[A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Za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z0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9]+|\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9]+(,[0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9]+)*)+\b</w:t>
      </w:r>
      <w:r>
        <w:rPr>
          <w:rFonts w:ascii="Consolas" w:hAnsi="Consolas" w:cs="Consolas" w:eastAsia="Consolas" w:hint="default"/>
        </w:rPr>
      </w:r>
    </w:p>
    <w:p>
      <w:pPr>
        <w:pStyle w:val="BodyText"/>
        <w:spacing w:line="240" w:lineRule="auto" w:before="179"/>
        <w:ind w:right="0"/>
        <w:jc w:val="left"/>
        <w:rPr>
          <w:rFonts w:ascii="Consolas" w:hAnsi="Consolas" w:cs="Consolas" w:eastAsia="Consolas" w:hint="default"/>
        </w:rPr>
      </w:pPr>
      <w:r>
        <w:rPr/>
        <w:t>可以匹配： </w:t>
      </w:r>
      <w:r>
        <w:rPr>
          <w:rFonts w:ascii="Consolas" w:hAnsi="Consolas" w:cs="Consolas" w:eastAsia="Consolas" w:hint="default"/>
          <w:color w:val="6A5B3D"/>
        </w:rPr>
        <w:t>5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year</w:t>
      </w:r>
      <w:r>
        <w:rPr>
          <w:rFonts w:ascii="Segoe UI" w:hAnsi="Segoe UI" w:cs="Segoe UI" w:eastAsia="Segoe UI" w:hint="default"/>
        </w:rPr>
        <w:t>, </w:t>
      </w:r>
      <w:r>
        <w:rPr>
          <w:rFonts w:ascii="Consolas" w:hAnsi="Consolas" w:cs="Consolas" w:eastAsia="Consolas" w:hint="default"/>
          <w:color w:val="6A5B3D"/>
        </w:rPr>
        <w:t>long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term</w:t>
      </w:r>
      <w:r>
        <w:rPr>
          <w:rFonts w:ascii="Segoe UI" w:hAnsi="Segoe UI" w:cs="Segoe UI" w:eastAsia="Segoe UI" w:hint="default"/>
        </w:rPr>
        <w:t>,</w:t>
      </w:r>
      <w:r>
        <w:rPr>
          <w:rFonts w:ascii="Segoe UI" w:hAnsi="Segoe UI" w:cs="Segoe UI" w:eastAsia="Segoe UI" w:hint="default"/>
          <w:spacing w:val="-25"/>
        </w:rPr>
        <w:t> </w:t>
      </w:r>
      <w:r>
        <w:rPr>
          <w:rFonts w:ascii="Consolas" w:hAnsi="Consolas" w:cs="Consolas" w:eastAsia="Consolas" w:hint="default"/>
          <w:color w:val="6A5B3D"/>
        </w:rPr>
        <w:t>Laurence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Moon</w:t>
      </w:r>
      <w:r>
        <w:rPr>
          <w:rFonts w:ascii="Consolas" w:hAnsi="Consolas" w:cs="Consolas" w:eastAsia="Consolas" w:hint="default"/>
          <w:color w:val="6A5B3D"/>
        </w:rPr>
        <w:t>‐</w:t>
      </w:r>
      <w:r>
        <w:rPr>
          <w:rFonts w:ascii="Consolas" w:hAnsi="Consolas" w:cs="Consolas" w:eastAsia="Consolas" w:hint="default"/>
          <w:color w:val="6A5B3D"/>
        </w:rPr>
        <w:t>Biedl</w:t>
      </w:r>
      <w:r>
        <w:rPr>
          <w:rFonts w:ascii="Consolas" w:hAnsi="Consolas" w:cs="Consolas" w:eastAsia="Consolas" w:hint="default"/>
        </w:rPr>
      </w:r>
    </w:p>
    <w:p>
      <w:pPr>
        <w:spacing w:line="240" w:lineRule="auto" w:before="4"/>
        <w:ind w:right="0"/>
        <w:rPr>
          <w:rFonts w:ascii="Consolas" w:hAnsi="Consolas" w:cs="Consolas" w:eastAsia="Consolas" w:hint="default"/>
          <w:sz w:val="18"/>
          <w:szCs w:val="18"/>
        </w:rPr>
      </w:pPr>
    </w:p>
    <w:p>
      <w:pPr>
        <w:pStyle w:val="BodyText"/>
        <w:spacing w:line="325" w:lineRule="exact"/>
        <w:ind w:left="483" w:right="0"/>
        <w:jc w:val="left"/>
      </w:pPr>
      <w:r>
        <w:rPr>
          <w:rFonts w:ascii="Segoe UI" w:hAnsi="Segoe UI" w:cs="Segoe UI" w:eastAsia="Segoe UI" w:hint="default"/>
        </w:rPr>
        <w:t>4.</w:t>
      </w:r>
      <w:r>
        <w:rPr>
          <w:rFonts w:ascii="Segoe UI" w:hAnsi="Segoe UI" w:cs="Segoe UI" w:eastAsia="Segoe UI" w:hint="default"/>
          <w:spacing w:val="-1"/>
        </w:rPr>
        <w:t> </w:t>
      </w:r>
      <w:r>
        <w:rPr/>
        <w:t>叠词</w:t>
      </w:r>
    </w:p>
    <w:p>
      <w:pPr>
        <w:spacing w:line="240" w:lineRule="auto" w:before="16"/>
        <w:ind w:right="0"/>
        <w:rPr>
          <w:rFonts w:ascii="微软雅黑" w:hAnsi="微软雅黑" w:cs="微软雅黑" w:eastAsia="微软雅黑" w:hint="default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Consolas" w:hAnsi="Consolas" w:cs="Consolas" w:eastAsia="Consolas" w:hint="default"/>
        </w:rPr>
      </w:pPr>
      <w:r>
        <w:rPr>
          <w:rFonts w:ascii="Consolas" w:hAnsi="Consolas" w:cs="Consolas" w:eastAsia="Consolas" w:hint="default"/>
          <w:color w:val="6A5B3D"/>
          <w:spacing w:val="-1"/>
        </w:rPr>
        <w:t>\b([A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z]+)\1([A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z]+)\2\b</w:t>
      </w:r>
      <w:r>
        <w:rPr>
          <w:rFonts w:ascii="Consolas" w:hAnsi="Consolas" w:cs="Consolas" w:eastAsia="Consolas" w:hint="default"/>
          <w:color w:val="6A5B3D"/>
          <w:spacing w:val="-25"/>
        </w:rPr>
        <w:t> </w:t>
      </w:r>
      <w:r>
        <w:rPr>
          <w:rFonts w:ascii="Consolas" w:hAnsi="Consolas" w:cs="Consolas" w:eastAsia="Consolas" w:hint="default"/>
          <w:color w:val="6A5B3D"/>
          <w:spacing w:val="-1"/>
        </w:rPr>
        <w:t>\b(?&lt;w1&gt;[A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z]+)\k&lt;w1&gt;(?&lt;w2&gt;[A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Za</w:t>
      </w:r>
      <w:r>
        <w:rPr>
          <w:rFonts w:ascii="Consolas" w:hAnsi="Consolas" w:cs="Consolas" w:eastAsia="Consolas" w:hint="default"/>
          <w:color w:val="6A5B3D"/>
          <w:spacing w:val="-1"/>
        </w:rPr>
        <w:t>‐</w:t>
      </w:r>
      <w:r>
        <w:rPr>
          <w:rFonts w:ascii="Consolas" w:hAnsi="Consolas" w:cs="Consolas" w:eastAsia="Consolas" w:hint="default"/>
          <w:color w:val="6A5B3D"/>
          <w:spacing w:val="-1"/>
        </w:rPr>
        <w:t>z]+)\k&lt;w2&gt;\b</w:t>
      </w:r>
      <w:r>
        <w:rPr>
          <w:rFonts w:ascii="Consolas" w:hAnsi="Consolas" w:cs="Consolas" w:eastAsia="Consolas" w:hint="default"/>
        </w:rPr>
      </w:r>
    </w:p>
    <w:sectPr>
      <w:pgSz w:w="12240" w:h="15840"/>
      <w:pgMar w:top="720" w:bottom="280" w:left="9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onsolas">
    <w:altName w:val="Consolas"/>
    <w:charset w:val="0"/>
    <w:family w:val="modern"/>
    <w:pitch w:val="fixed"/>
  </w:font>
  <w:font w:name="Inziu Iosevka SC">
    <w:altName w:val="Inziu Iosevka SC"/>
    <w:charset w:val="86"/>
    <w:family w:val="modern"/>
    <w:pitch w:val="fixed"/>
  </w:font>
  <w:font w:name="Segoe UI">
    <w:altName w:val="Segoe U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00"/>
    </w:pPr>
    <w:rPr>
      <w:rFonts w:ascii="微软雅黑" w:hAnsi="微软雅黑" w:eastAsia="微软雅黑"/>
      <w:sz w:val="21"/>
      <w:szCs w:val="21"/>
    </w:rPr>
  </w:style>
  <w:style w:styleId="Heading1" w:type="paragraph">
    <w:name w:val="Heading 1"/>
    <w:basedOn w:val="Normal"/>
    <w:uiPriority w:val="1"/>
    <w:qFormat/>
    <w:pPr>
      <w:ind w:left="470"/>
      <w:outlineLvl w:val="1"/>
    </w:pPr>
    <w:rPr>
      <w:rFonts w:ascii="微软雅黑" w:hAnsi="微软雅黑" w:eastAsia="微软雅黑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unicode.org/charts" TargetMode="External"/><Relationship Id="rId9" Type="http://schemas.openxmlformats.org/officeDocument/2006/relationships/hyperlink" Target="http://www.qqxiuzi.cn/zh/unicode-zifu.php?plane=0&amp;amp;ks=0000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deerchao.net/tutorials/regex/regex.htm" TargetMode="External"/><Relationship Id="rId13" Type="http://schemas.openxmlformats.org/officeDocument/2006/relationships/hyperlink" Target="http://www.runoob.com/regexp/regexp-syntax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yanpan</dc:creator>
  <dc:title>file:///D:/tmxmall-code/report/regex-learning/wildcard_regex.html</dc:title>
  <dcterms:created xsi:type="dcterms:W3CDTF">2018-04-20T11:46:38Z</dcterms:created>
  <dcterms:modified xsi:type="dcterms:W3CDTF">2018-04-20T11:46:38Z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2018-04-20T00:00:00Z</vt:filetime>
  </property>
</Properties>
</file>